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986B0F" w14:paraId="5B5671D5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1B6521" w14:textId="77777777" w:rsidR="00986B0F" w:rsidRDefault="005033B9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30543CF1" wp14:editId="2AB2C8B6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523636749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803A30B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92A0BA" w14:textId="77777777" w:rsidR="00986B0F" w:rsidRDefault="00986B0F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5A2D0790" w14:textId="77777777" w:rsidR="00986B0F" w:rsidRDefault="005033B9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0C88133B" w14:textId="77777777" w:rsidR="00986B0F" w:rsidRDefault="00986B0F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986B0F" w14:paraId="211301AF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9E973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7A5D97EC" w14:textId="77777777" w:rsidR="00986B0F" w:rsidRDefault="005033B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739A2CF2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BB359F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50522C0" w14:textId="77777777" w:rsidR="00986B0F" w:rsidRDefault="005033B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7134598F" w14:textId="77777777" w:rsidR="00986B0F" w:rsidRDefault="00986B0F">
      <w:pPr>
        <w:pStyle w:val="Standard"/>
      </w:pPr>
    </w:p>
    <w:p w14:paraId="005CABA1" w14:textId="77777777" w:rsidR="00986B0F" w:rsidRDefault="00986B0F">
      <w:pPr>
        <w:pStyle w:val="Standard"/>
      </w:pPr>
    </w:p>
    <w:p w14:paraId="7E30E985" w14:textId="77777777" w:rsidR="00986B0F" w:rsidRDefault="005033B9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357B8FB3" w14:textId="77777777" w:rsidR="00986B0F" w:rsidRDefault="005033B9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60449BF8" w14:textId="77777777" w:rsidR="00986B0F" w:rsidRDefault="005033B9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7CABBD2" wp14:editId="279428A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938807789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9365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986B0F" w14:paraId="36C165C1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20600C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C1175DD" w14:textId="77777777" w:rsidR="00986B0F" w:rsidRDefault="005033B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E38064" w14:textId="70E3A5AC" w:rsidR="00986B0F" w:rsidRDefault="00E04331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6857B7AF" wp14:editId="7968DFCE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184785</wp:posOffset>
                      </wp:positionV>
                      <wp:extent cx="1819275" cy="285750"/>
                      <wp:effectExtent l="0" t="0" r="9525" b="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19275" cy="285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B4CE05" w14:textId="0FC8832B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García Morales Karina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857B7A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.05pt;margin-top:14.55pt;width:143.25pt;height:22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" stroked="f">
                      <v:textbox>
                        <w:txbxContent>
                          <w:p w14:paraId="40B4CE05" w14:textId="0FC8832B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García Morales Karina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6365F18D" w14:textId="7777777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69666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A89FCE5" w14:textId="3E8B0BF9" w:rsidR="00986B0F" w:rsidRDefault="005033B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B7AC9E" w14:textId="1CDFCF3D" w:rsidR="00986B0F" w:rsidRDefault="00E04331">
            <w:pPr>
              <w:pStyle w:val="TableContents"/>
              <w:ind w:left="629"/>
            </w:pPr>
            <w:r w:rsidRPr="00E04331">
              <w:rPr>
                <w:rFonts w:ascii="Cambria" w:hAnsi="Cambria"/>
                <w:i/>
                <w:noProof/>
                <w:color w:val="000000"/>
                <w:sz w:val="30"/>
              </w:rPr>
              <mc:AlternateContent>
                <mc:Choice Requires="wps">
                  <w:drawing>
                    <wp:anchor distT="45720" distB="45720" distL="114300" distR="114300" simplePos="0" relativeHeight="251644416" behindDoc="0" locked="0" layoutInCell="1" allowOverlap="1" wp14:anchorId="565D1D2D" wp14:editId="0B9E7D74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225425</wp:posOffset>
                      </wp:positionV>
                      <wp:extent cx="2360930" cy="1404620"/>
                      <wp:effectExtent l="0" t="0" r="0" b="0"/>
                      <wp:wrapSquare wrapText="bothSides"/>
                      <wp:docPr id="1468529200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75EC976" w14:textId="0FF1EF0F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Fundamentos de programación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65D1D2D" id="_x0000_s1027" type="#_x0000_t202" style="position:absolute;left:0;text-align:left;margin-left:1.75pt;margin-top:17.75pt;width:185.9pt;height:110.6pt;z-index:2516444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" stroked="f">
                      <v:textbox style="mso-fit-shape-to-text:t">
                        <w:txbxContent>
                          <w:p w14:paraId="475EC976" w14:textId="0FF1EF0F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Fundamentos de programación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73C3F36A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F0AB5A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3EA8293" w14:textId="77777777" w:rsidR="00986B0F" w:rsidRDefault="005033B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A003F0" w14:textId="511E1F2A" w:rsidR="00986B0F" w:rsidRDefault="00E04331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645A2269" wp14:editId="16A9ED8B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8894302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9AFA5A" w14:textId="6E565FE8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22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45A2269" id="_x0000_s1028" type="#_x0000_t202" style="position:absolute;left:0;text-align:left;margin-left:2.05pt;margin-top:14.4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luEg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" stroked="f">
                      <v:textbox style="mso-fit-shape-to-text:t">
                        <w:txbxContent>
                          <w:p w14:paraId="689AFA5A" w14:textId="6E565FE8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22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03122799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E12A2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6FDA4B3" w14:textId="77777777" w:rsidR="00986B0F" w:rsidRDefault="005033B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A42452" w14:textId="6E71050E" w:rsidR="00986B0F" w:rsidRDefault="007414BB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6432" behindDoc="0" locked="0" layoutInCell="1" allowOverlap="1" wp14:anchorId="00DBE99E" wp14:editId="3DC9E12C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31030944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4CCFA6" w14:textId="55FDD297" w:rsidR="007414BB" w:rsidRPr="007414BB" w:rsidRDefault="007414BB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7414BB">
                                    <w:rPr>
                                      <w:rFonts w:ascii="Arial" w:hAnsi="Arial" w:cs="Arial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0DBE99E" id="_x0000_s1029" type="#_x0000_t202" style="position:absolute;left:0;text-align:left;margin-left:3.85pt;margin-top:14.4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" stroked="f">
                      <v:textbox style="mso-fit-shape-to-text:t">
                        <w:txbxContent>
                          <w:p w14:paraId="074CCFA6" w14:textId="55FDD297" w:rsidR="007414BB" w:rsidRPr="007414BB" w:rsidRDefault="007414BB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7414BB">
                              <w:rPr>
                                <w:rFonts w:ascii="Arial" w:hAnsi="Arial" w:cs="Arial"/>
                              </w:rPr>
                              <w:t>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4C33EF78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85C8D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97692B0" w14:textId="77777777" w:rsidR="00986B0F" w:rsidRDefault="005033B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E6255B" w14:textId="2E342499" w:rsidR="00986B0F" w:rsidRDefault="00397B50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216CDA00" wp14:editId="6EE59D90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58664363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907851" w14:textId="2E03B1F6" w:rsidR="00397B50" w:rsidRPr="00397B50" w:rsidRDefault="00397B50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397B50">
                                    <w:rPr>
                                      <w:rFonts w:ascii="Arial" w:hAnsi="Arial" w:cs="Arial"/>
                                    </w:rPr>
                                    <w:t>Hernández Baltazar Erik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16CDA00" id="_x0000_s1030" type="#_x0000_t202" style="position:absolute;left:0;text-align:left;margin-left:2.05pt;margin-top:14.4pt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02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PJ6NuCqoHwkYwmhIekA0aQH/cNaTGUvufx8EKs7MZ0vQV9P5PLo3LeaL90SI4WWk&#10;uowIK0mq5IGzcboNyfEJh7ul5ux0wvaSySllMlmieXoQ0cWX67Tr5dlun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XxB9Nh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6E907851" w14:textId="2E03B1F6" w:rsidR="00397B50" w:rsidRPr="00397B50" w:rsidRDefault="00397B50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397B50">
                              <w:rPr>
                                <w:rFonts w:ascii="Arial" w:hAnsi="Arial" w:cs="Arial"/>
                              </w:rPr>
                              <w:t>Hernández Baltazar Erik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:rsidRPr="00E04331" w14:paraId="06687BF7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76BF82" w14:textId="77777777" w:rsidR="00986B0F" w:rsidRDefault="00986B0F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99DD42B" w14:textId="77777777" w:rsidR="00986B0F" w:rsidRDefault="005033B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No. de lista o </w:t>
            </w: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E12581" w14:textId="77777777" w:rsidR="00986B0F" w:rsidRDefault="00986B0F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986B0F" w14:paraId="4ACED1A4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686BC0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DFA875B" w14:textId="77777777" w:rsidR="00986B0F" w:rsidRDefault="005033B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78966" w14:textId="76711E53" w:rsidR="00986B0F" w:rsidRDefault="00CD2E14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0528" behindDoc="0" locked="0" layoutInCell="1" allowOverlap="1" wp14:anchorId="6CA55E12" wp14:editId="12B95FB3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941149419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FE05F1E" w14:textId="775CB8CC" w:rsidR="00CD2E14" w:rsidRPr="00574011" w:rsidRDefault="00CD2E14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574011">
                                    <w:rPr>
                                      <w:rFonts w:ascii="Arial" w:hAnsi="Arial" w:cs="Arial"/>
                                    </w:rPr>
                                    <w:t>2025-1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CA55E12" id="_x0000_s1031" type="#_x0000_t202" style="position:absolute;left:0;text-align:left;margin-left:2.05pt;margin-top:14.4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xPA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Ip6NuCqoHwkYwmhIekA0aQH/cNaTGUvufx8EKs7MZ0vQV9P5PLo3LeaL90SI4WWk&#10;uowIK0mq5IGzcboNyfEJh7ul5ux0wvaSySllMlmieXoQ0cWX67Tr5dlun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jacTwB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7FE05F1E" w14:textId="775CB8CC" w:rsidR="00CD2E14" w:rsidRPr="00574011" w:rsidRDefault="00CD2E14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574011">
                              <w:rPr>
                                <w:rFonts w:ascii="Arial" w:hAnsi="Arial" w:cs="Arial"/>
                              </w:rPr>
                              <w:t>2025-1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2912E711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4D544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0A6D725" w14:textId="77777777" w:rsidR="00986B0F" w:rsidRDefault="005033B9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989ED9" w14:textId="7DE09019" w:rsidR="00986B0F" w:rsidRDefault="00147888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 wp14:anchorId="2B0509E4" wp14:editId="6CEABA64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0226343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D1DBBF" w14:textId="015CE896" w:rsidR="00147888" w:rsidRPr="00BA4441" w:rsidRDefault="0014788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BA4441">
                                    <w:rPr>
                                      <w:rFonts w:ascii="Arial" w:hAnsi="Arial" w:cs="Arial"/>
                                    </w:rPr>
                                    <w:t>Miércoles 20 de Agosto</w:t>
                                  </w:r>
                                  <w:r w:rsidR="00BA4441" w:rsidRPr="00BA4441">
                                    <w:rPr>
                                      <w:rFonts w:ascii="Arial" w:hAnsi="Arial" w:cs="Arial"/>
                                    </w:rPr>
                                    <w:t xml:space="preserve"> de 2024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B0509E4" id="_x0000_s1032" type="#_x0000_t202" style="position:absolute;left:0;text-align:left;margin-left:2.05pt;margin-top:14.4pt;width:185.9pt;height:110.6pt;z-index:2516725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unnRAR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52D1DBBF" w14:textId="015CE896" w:rsidR="00147888" w:rsidRPr="00BA4441" w:rsidRDefault="0014788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BA4441">
                              <w:rPr>
                                <w:rFonts w:ascii="Arial" w:hAnsi="Arial" w:cs="Arial"/>
                              </w:rPr>
                              <w:t>Miércoles 20 de Agosto</w:t>
                            </w:r>
                            <w:r w:rsidR="00BA4441" w:rsidRPr="00BA4441">
                              <w:rPr>
                                <w:rFonts w:ascii="Arial" w:hAnsi="Arial" w:cs="Arial"/>
                              </w:rPr>
                              <w:t xml:space="preserve"> de 2024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2A42D9E5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3730F2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15D8F7A" w14:textId="77777777" w:rsidR="00986B0F" w:rsidRDefault="005033B9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5613D0" w14:textId="77777777" w:rsidR="00986B0F" w:rsidRDefault="00986B0F">
            <w:pPr>
              <w:pStyle w:val="TableContents"/>
              <w:ind w:left="629"/>
            </w:pPr>
          </w:p>
        </w:tc>
      </w:tr>
      <w:tr w:rsidR="00986B0F" w14:paraId="706FEF87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ADFD08" w14:textId="77777777" w:rsidR="00986B0F" w:rsidRDefault="00986B0F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D109C0" w14:textId="77777777" w:rsidR="00986B0F" w:rsidRDefault="00986B0F">
            <w:pPr>
              <w:pStyle w:val="TableContents"/>
              <w:ind w:left="629"/>
            </w:pPr>
          </w:p>
        </w:tc>
      </w:tr>
    </w:tbl>
    <w:p w14:paraId="1144F3B9" w14:textId="77777777" w:rsidR="00986B0F" w:rsidRDefault="00986B0F">
      <w:pPr>
        <w:pStyle w:val="Standard"/>
      </w:pPr>
    </w:p>
    <w:p w14:paraId="1D46C66B" w14:textId="77777777" w:rsidR="00986B0F" w:rsidRDefault="00986B0F">
      <w:pPr>
        <w:pStyle w:val="Standard"/>
      </w:pPr>
    </w:p>
    <w:p w14:paraId="3F36B1EA" w14:textId="77777777" w:rsidR="00986B0F" w:rsidRDefault="005033B9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217E3363" w14:textId="77777777" w:rsidR="00E04331" w:rsidRDefault="00E04331">
      <w:pPr>
        <w:pStyle w:val="Standard"/>
        <w:rPr>
          <w:rFonts w:ascii="Calibri" w:hAnsi="Calibri"/>
          <w:color w:val="000000"/>
          <w:sz w:val="52"/>
        </w:rPr>
      </w:pPr>
    </w:p>
    <w:p w14:paraId="104B440D" w14:textId="77777777" w:rsidR="00E04331" w:rsidRDefault="00E04331">
      <w:pPr>
        <w:pStyle w:val="Standard"/>
        <w:rPr>
          <w:rFonts w:ascii="Arial" w:hAnsi="Arial" w:cs="Arial"/>
        </w:rPr>
      </w:pPr>
    </w:p>
    <w:p w14:paraId="064B2EAE" w14:textId="6932128D" w:rsidR="003044D3" w:rsidRPr="001D7DDC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Guía práctica de estudio 01: La</w:t>
      </w:r>
    </w:p>
    <w:p w14:paraId="0D4A6C35" w14:textId="40FEA1AF" w:rsidR="003044D3" w:rsidRPr="001D7DDC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computación como herramienta de trabajo</w:t>
      </w:r>
    </w:p>
    <w:p w14:paraId="7B25DA0F" w14:textId="0A1E6EEE" w:rsidR="003044D3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del profesional de ingeniería</w:t>
      </w:r>
    </w:p>
    <w:p w14:paraId="179155BF" w14:textId="77777777" w:rsidR="00352AFB" w:rsidRPr="003044D3" w:rsidRDefault="00352AFB" w:rsidP="001D7DDC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762B631D" w14:textId="77777777" w:rsidR="003044D3" w:rsidRPr="003044D3" w:rsidRDefault="003044D3" w:rsidP="001D7DDC">
      <w:pPr>
        <w:pStyle w:val="Standard"/>
        <w:spacing w:line="360" w:lineRule="auto"/>
        <w:rPr>
          <w:rFonts w:ascii="Arial" w:hAnsi="Arial" w:cs="Arial"/>
          <w:lang w:val="es-MX"/>
        </w:rPr>
      </w:pPr>
      <w:r w:rsidRPr="003044D3">
        <w:rPr>
          <w:rFonts w:ascii="Arial" w:hAnsi="Arial" w:cs="Arial"/>
          <w:lang w:val="es-MX"/>
        </w:rPr>
        <w:t>Objetivo:</w:t>
      </w:r>
    </w:p>
    <w:p w14:paraId="1CA4201C" w14:textId="730A3EED" w:rsidR="006D30C5" w:rsidRDefault="003044D3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 w:rsidRPr="003044D3">
        <w:rPr>
          <w:rFonts w:ascii="Arial" w:hAnsi="Arial" w:cs="Arial"/>
          <w:lang w:val="es-MX"/>
        </w:rPr>
        <w:t>El alumno conocerá y utilizará herramientas de software que ofrecen las Tecnologías de</w:t>
      </w:r>
      <w:r w:rsidR="00D837B2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la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Información y Comunicación que le permitan realizar actividades y trabajos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académicos de forma organizada y profesional a lo largo de la vida escolar, tales como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manejo de repositorios de almacenamiento y buscadores con funciones avanzadas</w:t>
      </w:r>
      <w:r w:rsidR="001D7DDC">
        <w:rPr>
          <w:rFonts w:ascii="Arial" w:hAnsi="Arial" w:cs="Arial"/>
          <w:lang w:val="es-MX"/>
        </w:rPr>
        <w:t>.</w:t>
      </w:r>
    </w:p>
    <w:p w14:paraId="40568227" w14:textId="77777777" w:rsidR="00352AFB" w:rsidRDefault="00352AFB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707D1BE0" w14:textId="3AF28C04" w:rsidR="00A9496F" w:rsidRDefault="00A748F3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De</w:t>
      </w:r>
      <w:r w:rsidR="00352AFB">
        <w:rPr>
          <w:rFonts w:ascii="Arial" w:hAnsi="Arial" w:cs="Arial"/>
          <w:lang w:val="es-MX"/>
        </w:rPr>
        <w:t xml:space="preserve">sarrollo: </w:t>
      </w:r>
    </w:p>
    <w:p w14:paraId="6F63BE36" w14:textId="77777777" w:rsidR="00BC7188" w:rsidRDefault="00BC7188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355E8650" w14:textId="1541CB7F" w:rsidR="00A9496F" w:rsidRPr="004E3DEA" w:rsidRDefault="00177347" w:rsidP="005F2545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4E3DEA">
        <w:rPr>
          <w:rFonts w:ascii="Arial" w:hAnsi="Arial" w:cs="Arial"/>
          <w:b/>
          <w:bCs/>
          <w:lang w:val="es-MX"/>
        </w:rPr>
        <w:t xml:space="preserve"> </w:t>
      </w:r>
      <w:r w:rsidR="005F2545" w:rsidRPr="004E3DEA">
        <w:rPr>
          <w:rFonts w:ascii="Arial" w:hAnsi="Arial" w:cs="Arial"/>
          <w:b/>
          <w:bCs/>
          <w:lang w:val="es-MX"/>
        </w:rPr>
        <w:t xml:space="preserve">Formulario </w:t>
      </w:r>
    </w:p>
    <w:p w14:paraId="1E2B5D69" w14:textId="23C5D078" w:rsidR="00177347" w:rsidRDefault="00177347" w:rsidP="005F2545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Tema: Fundamentos de programación.</w:t>
      </w:r>
    </w:p>
    <w:p w14:paraId="3AAC41FD" w14:textId="2C19F471" w:rsidR="005F2545" w:rsidRDefault="00313D0C" w:rsidP="005F2545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80566D">
        <w:rPr>
          <w:rFonts w:ascii="Arial" w:hAnsi="Arial" w:cs="Arial"/>
        </w:rPr>
        <w:drawing>
          <wp:anchor distT="0" distB="0" distL="114300" distR="114300" simplePos="0" relativeHeight="251648512" behindDoc="0" locked="0" layoutInCell="1" allowOverlap="1" wp14:anchorId="53CD3142" wp14:editId="32ABE87F">
            <wp:simplePos x="0" y="0"/>
            <wp:positionH relativeFrom="column">
              <wp:posOffset>6985</wp:posOffset>
            </wp:positionH>
            <wp:positionV relativeFrom="page">
              <wp:posOffset>4987233</wp:posOffset>
            </wp:positionV>
            <wp:extent cx="6623685" cy="3147060"/>
            <wp:effectExtent l="0" t="0" r="5715" b="0"/>
            <wp:wrapSquare wrapText="bothSides"/>
            <wp:docPr id="2064961564" name="Imagen 1" descr="Gráfico de las respuestas de Formularios. Título de la pregunta: ¿Quién es el padre de la computación?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áfico de las respuestas de Formularios. Título de la pregunta: ¿Quién es el padre de la computación?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F5F4D8" w14:textId="3832223E" w:rsidR="00FC0171" w:rsidRDefault="00FC0171" w:rsidP="00C40752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1A39E9FD" w14:textId="383E3BB1" w:rsidR="00BC7188" w:rsidRDefault="00BC7188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32F2B77A" w14:textId="52DBC351" w:rsidR="00BC7188" w:rsidRDefault="00BC7188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071E3404" w14:textId="765882B5" w:rsidR="0086129B" w:rsidRDefault="00177347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E43B98">
        <w:rPr>
          <w:rFonts w:ascii="Arial" w:hAnsi="Arial" w:cs="Arial"/>
        </w:rPr>
        <w:lastRenderedPageBreak/>
        <w:drawing>
          <wp:anchor distT="0" distB="0" distL="114300" distR="114300" simplePos="0" relativeHeight="251647488" behindDoc="0" locked="0" layoutInCell="1" allowOverlap="1" wp14:anchorId="7D72CB75" wp14:editId="45FFF59B">
            <wp:simplePos x="0" y="0"/>
            <wp:positionH relativeFrom="column">
              <wp:posOffset>-94615</wp:posOffset>
            </wp:positionH>
            <wp:positionV relativeFrom="page">
              <wp:posOffset>1432560</wp:posOffset>
            </wp:positionV>
            <wp:extent cx="6623685" cy="3147060"/>
            <wp:effectExtent l="0" t="0" r="0" b="0"/>
            <wp:wrapSquare wrapText="bothSides"/>
            <wp:docPr id="514470666" name="Imagen 2" descr="Gráfico de las respuestas de Formularios. Título de la pregunta: ¿Consideras importante tomar la asignatura de Fundamentos de programación?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áfico de las respuestas de Formularios. Título de la pregunta: ¿Consideras importante tomar la asignatura de Fundamentos de programación?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01444" w14:textId="497597B4" w:rsidR="0086129B" w:rsidRDefault="0086129B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600CC153" w14:textId="76F71E6F" w:rsidR="0086129B" w:rsidRDefault="00313D0C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86129B">
        <w:rPr>
          <w:rFonts w:ascii="Arial" w:hAnsi="Arial" w:cs="Arial"/>
        </w:rPr>
        <w:drawing>
          <wp:anchor distT="0" distB="0" distL="114300" distR="114300" simplePos="0" relativeHeight="251646464" behindDoc="0" locked="0" layoutInCell="1" allowOverlap="1" wp14:anchorId="742AC5FA" wp14:editId="688D06BF">
            <wp:simplePos x="0" y="0"/>
            <wp:positionH relativeFrom="column">
              <wp:posOffset>-96924</wp:posOffset>
            </wp:positionH>
            <wp:positionV relativeFrom="page">
              <wp:posOffset>5340754</wp:posOffset>
            </wp:positionV>
            <wp:extent cx="6623685" cy="3147060"/>
            <wp:effectExtent l="0" t="0" r="5715" b="0"/>
            <wp:wrapSquare wrapText="bothSides"/>
            <wp:docPr id="955971519" name="Imagen 3" descr="Gráfico de las respuestas de Formularios. Título de la pregunta: ¿Cuántas generaciones conforman la evolución de la programación?. Número de respuestas: 1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áfico de las respuestas de Formularios. Título de la pregunta: ¿Cuántas generaciones conforman la evolución de la programación?. Número de respuestas: 1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87BEED" w14:textId="39C5C94B" w:rsidR="0086129B" w:rsidRDefault="00313D0C" w:rsidP="00313D0C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313D0C">
        <w:rPr>
          <w:rFonts w:ascii="Arial" w:hAnsi="Arial" w:cs="Arial"/>
        </w:rPr>
        <w:lastRenderedPageBreak/>
        <w:drawing>
          <wp:inline distT="0" distB="0" distL="0" distR="0" wp14:anchorId="14510823" wp14:editId="0C95738F">
            <wp:extent cx="6623685" cy="3147060"/>
            <wp:effectExtent l="0" t="0" r="5715" b="0"/>
            <wp:docPr id="1551056141" name="Imagen 4" descr="Gráfico de las respuestas de Formularios. Título de la pregunta: Son 2 de las 4 clasificaciones de problemas que hay. 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áfico de las respuestas de Formularios. Título de la pregunta: Son 2 de las 4 clasificaciones de problemas que hay. 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B8C8" w14:textId="264FF613" w:rsidR="00FC0171" w:rsidRPr="004E3DEA" w:rsidRDefault="004E3DEA" w:rsidP="00FC0171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Cuadro comparativo: </w:t>
      </w:r>
      <w:r w:rsidR="00C40752" w:rsidRPr="004E3DEA">
        <w:rPr>
          <w:rFonts w:ascii="Arial" w:hAnsi="Arial" w:cs="Arial"/>
          <w:b/>
          <w:bCs/>
          <w:lang w:val="es-MX"/>
        </w:rPr>
        <w:t xml:space="preserve">Espacios </w:t>
      </w:r>
      <w:r w:rsidR="00466F7A" w:rsidRPr="004E3DEA">
        <w:rPr>
          <w:rFonts w:ascii="Arial" w:hAnsi="Arial" w:cs="Arial"/>
          <w:b/>
          <w:bCs/>
          <w:lang w:val="es-MX"/>
        </w:rPr>
        <w:t>de almacenamiento e</w:t>
      </w:r>
      <w:r w:rsidR="00FC0171" w:rsidRPr="004E3DEA">
        <w:rPr>
          <w:rFonts w:ascii="Arial" w:hAnsi="Arial" w:cs="Arial"/>
          <w:b/>
          <w:bCs/>
          <w:lang w:val="es-MX"/>
        </w:rPr>
        <w:t>n la nube</w:t>
      </w:r>
    </w:p>
    <w:p w14:paraId="7EF0F2EE" w14:textId="77777777" w:rsidR="004E3DEA" w:rsidRDefault="004E3DEA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tbl>
      <w:tblPr>
        <w:tblStyle w:val="Tablanormal3"/>
        <w:tblW w:w="0" w:type="auto"/>
        <w:tblLook w:val="04A0" w:firstRow="1" w:lastRow="0" w:firstColumn="1" w:lastColumn="0" w:noHBand="0" w:noVBand="1"/>
      </w:tblPr>
      <w:tblGrid>
        <w:gridCol w:w="3473"/>
        <w:gridCol w:w="3474"/>
        <w:gridCol w:w="3474"/>
      </w:tblGrid>
      <w:tr w:rsidR="009E33D4" w14:paraId="20B5B566" w14:textId="77777777" w:rsidTr="005D7C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3" w:type="dxa"/>
          </w:tcPr>
          <w:p w14:paraId="517B5E7A" w14:textId="77777777" w:rsidR="009E33D4" w:rsidRDefault="009E33D4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</w:p>
        </w:tc>
        <w:tc>
          <w:tcPr>
            <w:tcW w:w="3474" w:type="dxa"/>
          </w:tcPr>
          <w:p w14:paraId="04E44CBC" w14:textId="5DC28F6E" w:rsidR="009E33D4" w:rsidRPr="009E33D4" w:rsidRDefault="009E33D4" w:rsidP="00FC0171">
            <w:pPr>
              <w:pStyle w:val="Standard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Ventajas</w:t>
            </w:r>
          </w:p>
        </w:tc>
        <w:tc>
          <w:tcPr>
            <w:tcW w:w="3474" w:type="dxa"/>
          </w:tcPr>
          <w:p w14:paraId="456076AD" w14:textId="64F7673B" w:rsidR="009E33D4" w:rsidRDefault="009E33D4" w:rsidP="00FC0171">
            <w:pPr>
              <w:pStyle w:val="Standard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Desventajas</w:t>
            </w:r>
          </w:p>
        </w:tc>
      </w:tr>
      <w:tr w:rsidR="000941C8" w14:paraId="1DFE2DC0" w14:textId="77777777" w:rsidTr="005D7C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75FCC8C4" w14:textId="6EB8FD1E" w:rsidR="009E33D4" w:rsidRDefault="00F82BE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Google Drive</w:t>
            </w:r>
          </w:p>
        </w:tc>
        <w:tc>
          <w:tcPr>
            <w:tcW w:w="3474" w:type="dxa"/>
          </w:tcPr>
          <w:p w14:paraId="087C06D0" w14:textId="26789A83" w:rsidR="009E33D4" w:rsidRDefault="008F2130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Funciona muy bien con las diferentes herramientas de Google como, Gmail, Google Docs, Sheets y Slides</w:t>
            </w:r>
            <w:r w:rsidR="008842F9">
              <w:rPr>
                <w:rFonts w:ascii="Arial" w:hAnsi="Arial" w:cs="Arial"/>
                <w:lang w:val="es-MX"/>
              </w:rPr>
              <w:t>.</w:t>
            </w:r>
          </w:p>
          <w:p w14:paraId="2FED1290" w14:textId="77777777" w:rsidR="008842F9" w:rsidRDefault="00B95AD3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Permite la edición simultánea </w:t>
            </w:r>
            <w:r w:rsidR="00BA4C23">
              <w:rPr>
                <w:rFonts w:ascii="Arial" w:hAnsi="Arial" w:cs="Arial"/>
                <w:lang w:val="es-MX"/>
              </w:rPr>
              <w:t>de documentos con múltiples usuarios, lo que es ideal para el trabajo en equipo.</w:t>
            </w:r>
          </w:p>
          <w:p w14:paraId="3ADDEDA2" w14:textId="77777777" w:rsidR="002B7DD2" w:rsidRDefault="002B7DD2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Ofrece 15 GB gratuitos, compartidos con todas las extensiones de Google</w:t>
            </w:r>
            <w:r w:rsidR="00C2278D">
              <w:rPr>
                <w:rFonts w:ascii="Arial" w:hAnsi="Arial" w:cs="Arial"/>
                <w:lang w:val="es-MX"/>
              </w:rPr>
              <w:t>.</w:t>
            </w:r>
          </w:p>
          <w:p w14:paraId="075451A5" w14:textId="77777777" w:rsidR="00C2278D" w:rsidRDefault="00C2278D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Está disponible en diferentes plataformas.</w:t>
            </w:r>
          </w:p>
          <w:p w14:paraId="7DAF08AD" w14:textId="5BFA805A" w:rsidR="00C2278D" w:rsidRDefault="00D47A44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Tiene un motor de búsqueda rápido que facilita encontrar archivos. </w:t>
            </w:r>
          </w:p>
        </w:tc>
        <w:tc>
          <w:tcPr>
            <w:tcW w:w="3474" w:type="dxa"/>
          </w:tcPr>
          <w:p w14:paraId="1C97793C" w14:textId="77777777" w:rsidR="009E33D4" w:rsidRDefault="008C17B6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Los 15 GB gratuitos al compartirse con todas las extensiones de Google llegan a llenarse muy rápido.</w:t>
            </w:r>
          </w:p>
          <w:p w14:paraId="1175F7D4" w14:textId="77777777" w:rsidR="008C17B6" w:rsidRDefault="000A37ED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Los precios para poder tener almacenamiento adicional están más costos</w:t>
            </w:r>
            <w:r w:rsidR="00374CBD">
              <w:rPr>
                <w:rFonts w:ascii="Arial" w:hAnsi="Arial" w:cs="Arial"/>
                <w:lang w:val="es-MX"/>
              </w:rPr>
              <w:t>o</w:t>
            </w:r>
            <w:r>
              <w:rPr>
                <w:rFonts w:ascii="Arial" w:hAnsi="Arial" w:cs="Arial"/>
                <w:lang w:val="es-MX"/>
              </w:rPr>
              <w:t>s que otros servidores.</w:t>
            </w:r>
          </w:p>
          <w:p w14:paraId="3EECD041" w14:textId="2A6E7BB5" w:rsidR="00374CBD" w:rsidRDefault="00374CBD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Google al analizar los datos de </w:t>
            </w:r>
            <w:r w:rsidR="00400E95">
              <w:rPr>
                <w:rFonts w:ascii="Arial" w:hAnsi="Arial" w:cs="Arial"/>
                <w:lang w:val="es-MX"/>
              </w:rPr>
              <w:t xml:space="preserve">los usuarios para una personalización de anuncios genera preocupaciones </w:t>
            </w:r>
            <w:r w:rsidR="003850EA">
              <w:rPr>
                <w:rFonts w:ascii="Arial" w:hAnsi="Arial" w:cs="Arial"/>
                <w:lang w:val="es-MX"/>
              </w:rPr>
              <w:t>dentro de los clientes sobre su privacidad.</w:t>
            </w:r>
          </w:p>
        </w:tc>
      </w:tr>
      <w:tr w:rsidR="009E33D4" w14:paraId="13F8DB66" w14:textId="77777777" w:rsidTr="005D7C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3B2DD3F3" w14:textId="741B7C56" w:rsidR="009E33D4" w:rsidRDefault="00F82BE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OneDrive</w:t>
            </w:r>
          </w:p>
        </w:tc>
        <w:tc>
          <w:tcPr>
            <w:tcW w:w="3474" w:type="dxa"/>
          </w:tcPr>
          <w:p w14:paraId="17438FDD" w14:textId="77777777" w:rsidR="009E33D4" w:rsidRDefault="00712763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Tiene muy bien integrado todas las aplicaciones de Microsoft Office.</w:t>
            </w:r>
          </w:p>
          <w:p w14:paraId="0327E2DC" w14:textId="77777777" w:rsidR="00712763" w:rsidRDefault="007739A0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Tiene la opción de colaborar </w:t>
            </w:r>
            <w:r>
              <w:rPr>
                <w:rFonts w:ascii="Arial" w:hAnsi="Arial" w:cs="Arial"/>
                <w:lang w:val="es-MX"/>
              </w:rPr>
              <w:lastRenderedPageBreak/>
              <w:t>en tiempo real en documentos de Office.</w:t>
            </w:r>
          </w:p>
          <w:p w14:paraId="6C6A99C7" w14:textId="77777777" w:rsidR="007739A0" w:rsidRDefault="00825C1D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Ofrece 5 GB gratuitos </w:t>
            </w:r>
          </w:p>
          <w:p w14:paraId="229E9027" w14:textId="77777777" w:rsidR="00C35EE1" w:rsidRDefault="00C35EE1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Con los dispositivos Windows en especial </w:t>
            </w:r>
            <w:r w:rsidR="002B5EEE">
              <w:rPr>
                <w:rFonts w:ascii="Arial" w:hAnsi="Arial" w:cs="Arial"/>
                <w:lang w:val="es-MX"/>
              </w:rPr>
              <w:t>Windows 10 y 11 tiene una sincronización eficiente.</w:t>
            </w:r>
          </w:p>
          <w:p w14:paraId="6828E9C4" w14:textId="04F34CBD" w:rsidR="002B5EEE" w:rsidRDefault="002B5EE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Cuenta con características de </w:t>
            </w:r>
            <w:r w:rsidR="00C91AFE">
              <w:rPr>
                <w:rFonts w:ascii="Arial" w:hAnsi="Arial" w:cs="Arial"/>
                <w:lang w:val="es-MX"/>
              </w:rPr>
              <w:t>seguridad avanzadas dentro de ellas por ejemplo, el cifrado de archivos y la verificación en dos pasos.</w:t>
            </w:r>
            <w:r>
              <w:rPr>
                <w:rFonts w:ascii="Arial" w:hAnsi="Arial" w:cs="Arial"/>
                <w:lang w:val="es-MX"/>
              </w:rPr>
              <w:t xml:space="preserve"> </w:t>
            </w:r>
          </w:p>
        </w:tc>
        <w:tc>
          <w:tcPr>
            <w:tcW w:w="3474" w:type="dxa"/>
          </w:tcPr>
          <w:p w14:paraId="75CBD9E4" w14:textId="77777777" w:rsidR="009E33D4" w:rsidRDefault="00C35CB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Ofrece menos espacio gratuito en comparación con Google Drive.</w:t>
            </w:r>
          </w:p>
          <w:p w14:paraId="4165FA78" w14:textId="77777777" w:rsidR="00C35CBE" w:rsidRDefault="00C35CB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 interfaz es menos intuitiva</w:t>
            </w:r>
            <w:r w:rsidR="00807535">
              <w:rPr>
                <w:rFonts w:ascii="Arial" w:hAnsi="Arial" w:cs="Arial"/>
                <w:lang w:val="es-MX"/>
              </w:rPr>
              <w:t>.</w:t>
            </w:r>
          </w:p>
          <w:p w14:paraId="049CF1E7" w14:textId="3AE6979D" w:rsidR="00807535" w:rsidRDefault="00807535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 xml:space="preserve">Trabaja muy bien en el ecosistema de Microsoft, pero tiene </w:t>
            </w:r>
            <w:r w:rsidR="0018342D">
              <w:rPr>
                <w:rFonts w:ascii="Arial" w:hAnsi="Arial" w:cs="Arial"/>
                <w:lang w:val="es-MX"/>
              </w:rPr>
              <w:t>limitaciones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18342D">
              <w:rPr>
                <w:rFonts w:ascii="Arial" w:hAnsi="Arial" w:cs="Arial"/>
                <w:lang w:val="es-MX"/>
              </w:rPr>
              <w:t>en plataformas como MacOS o Android.</w:t>
            </w:r>
          </w:p>
        </w:tc>
      </w:tr>
      <w:tr w:rsidR="000941C8" w14:paraId="7DFADB64" w14:textId="77777777" w:rsidTr="005D7C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4D059F89" w14:textId="0A5209C2" w:rsidR="009E33D4" w:rsidRDefault="00E6583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iCloud</w:t>
            </w:r>
          </w:p>
        </w:tc>
        <w:tc>
          <w:tcPr>
            <w:tcW w:w="3474" w:type="dxa"/>
          </w:tcPr>
          <w:p w14:paraId="1BF3B5CE" w14:textId="77777777" w:rsidR="009E33D4" w:rsidRDefault="0018342D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Funciona muy bien en todo el ecosistema de Apple </w:t>
            </w:r>
          </w:p>
          <w:p w14:paraId="3911BCA2" w14:textId="77777777" w:rsidR="006B5E12" w:rsidRDefault="006B5E12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Ofrece 5 GB gratuitos que se pueden expandir con suscripciones de paga.</w:t>
            </w:r>
          </w:p>
          <w:p w14:paraId="4AD05F68" w14:textId="77777777" w:rsidR="006B5E12" w:rsidRDefault="006B5E12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Tiene sincronización automática.</w:t>
            </w:r>
          </w:p>
          <w:p w14:paraId="23F909A4" w14:textId="77777777" w:rsidR="009C47CE" w:rsidRDefault="009C47CE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Posee una sólida reputación en cuestiones de protección a la privacidad de los usuarios.</w:t>
            </w:r>
          </w:p>
          <w:p w14:paraId="6BC62F8C" w14:textId="29DBC276" w:rsidR="009C47CE" w:rsidRDefault="00BB230A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iCloud optimiza el almacenamiento en dispositivos Apple.</w:t>
            </w:r>
          </w:p>
        </w:tc>
        <w:tc>
          <w:tcPr>
            <w:tcW w:w="3474" w:type="dxa"/>
          </w:tcPr>
          <w:p w14:paraId="39F992AF" w14:textId="77777777" w:rsidR="009E33D4" w:rsidRDefault="00BB230A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Los 5 GB gratuitos se llenan muy rápido </w:t>
            </w:r>
          </w:p>
          <w:p w14:paraId="404E1379" w14:textId="77777777" w:rsidR="006021C3" w:rsidRDefault="006021C3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Las opciones de almacenamiento adicional son más costosas a comparación de otros servicios.</w:t>
            </w:r>
          </w:p>
          <w:p w14:paraId="691EFAC7" w14:textId="77777777" w:rsidR="006021C3" w:rsidRDefault="00243464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Su compatibilidad es limitada fuera del ecosistema de Apple</w:t>
            </w:r>
          </w:p>
          <w:p w14:paraId="2D1AF377" w14:textId="1B4032FB" w:rsidR="00243464" w:rsidRDefault="00F957E4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Las funciones de colaboración en documentos </w:t>
            </w:r>
            <w:r w:rsidR="00603816">
              <w:rPr>
                <w:rFonts w:ascii="Arial" w:hAnsi="Arial" w:cs="Arial"/>
                <w:lang w:val="es-MX"/>
              </w:rPr>
              <w:t>son menos robustas que las de Google Drive o OneDrive.</w:t>
            </w:r>
          </w:p>
        </w:tc>
      </w:tr>
    </w:tbl>
    <w:p w14:paraId="0F6D3DD1" w14:textId="77777777" w:rsidR="00D9010B" w:rsidRDefault="00D9010B" w:rsidP="005D7CED">
      <w:pPr>
        <w:pStyle w:val="Standard"/>
        <w:spacing w:line="360" w:lineRule="auto"/>
        <w:rPr>
          <w:rFonts w:ascii="Arial" w:hAnsi="Arial" w:cs="Arial"/>
          <w:lang w:val="es-MX"/>
        </w:rPr>
      </w:pPr>
    </w:p>
    <w:p w14:paraId="30BA7D75" w14:textId="6428D320" w:rsidR="005D7CED" w:rsidRDefault="00D34E78" w:rsidP="00BF1DB9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Conociendo ahora las ventajas y desventajas de los espacios de almacenamiento en la nube mostrados en el cuadro comparativo</w:t>
      </w:r>
      <w:r w:rsidR="00E949B7">
        <w:rPr>
          <w:rFonts w:ascii="Arial" w:hAnsi="Arial" w:cs="Arial"/>
          <w:lang w:val="es-MX"/>
        </w:rPr>
        <w:t>, elegiría Google Drive ya que en lo personal es el servicio que he estado ocupando desde que empecé a subir archivos a la nube</w:t>
      </w:r>
      <w:r w:rsidR="00BF1DB9">
        <w:rPr>
          <w:rFonts w:ascii="Arial" w:hAnsi="Arial" w:cs="Arial"/>
          <w:lang w:val="es-MX"/>
        </w:rPr>
        <w:t xml:space="preserve"> y me resulta muy práctico además de ser el único que nos ofrece 15 GB gratuitos.</w:t>
      </w:r>
    </w:p>
    <w:p w14:paraId="00EA595C" w14:textId="77777777" w:rsidR="008F58CB" w:rsidRPr="004E3DEA" w:rsidRDefault="008F58CB" w:rsidP="00BF1DB9">
      <w:pPr>
        <w:pStyle w:val="Standard"/>
        <w:spacing w:line="360" w:lineRule="auto"/>
        <w:jc w:val="both"/>
        <w:rPr>
          <w:rFonts w:ascii="Arial" w:hAnsi="Arial" w:cs="Arial"/>
          <w:b/>
          <w:bCs/>
          <w:lang w:val="es-MX"/>
        </w:rPr>
      </w:pPr>
    </w:p>
    <w:p w14:paraId="054CF1D6" w14:textId="5BAA884C" w:rsidR="008F58CB" w:rsidRPr="004E3DEA" w:rsidRDefault="0037714F" w:rsidP="0037714F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4E3DEA">
        <w:rPr>
          <w:rFonts w:ascii="Arial" w:hAnsi="Arial" w:cs="Arial"/>
          <w:b/>
          <w:bCs/>
          <w:lang w:val="es-MX"/>
        </w:rPr>
        <w:t>Comandos de búsqueda</w:t>
      </w:r>
    </w:p>
    <w:p w14:paraId="627527E3" w14:textId="77777777" w:rsidR="0037714F" w:rsidRDefault="0037714F" w:rsidP="0037714F">
      <w:pPr>
        <w:pStyle w:val="Standard"/>
        <w:spacing w:line="360" w:lineRule="auto"/>
        <w:rPr>
          <w:rFonts w:ascii="Arial" w:hAnsi="Arial" w:cs="Arial"/>
          <w:lang w:val="es-MX"/>
        </w:rPr>
      </w:pPr>
    </w:p>
    <w:p w14:paraId="599F700B" w14:textId="27C0EFA8" w:rsidR="0037714F" w:rsidRDefault="0037714F" w:rsidP="0037714F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proofErr w:type="spellStart"/>
      <w:r w:rsidR="00181C44">
        <w:rPr>
          <w:rFonts w:ascii="Arial" w:hAnsi="Arial" w:cs="Arial"/>
          <w:b/>
          <w:bCs/>
          <w:lang w:val="es-MX"/>
        </w:rPr>
        <w:t>or</w:t>
      </w:r>
      <w:proofErr w:type="spellEnd"/>
      <w:r w:rsidR="00181C44">
        <w:rPr>
          <w:rFonts w:ascii="Arial" w:hAnsi="Arial" w:cs="Arial"/>
          <w:b/>
          <w:bCs/>
          <w:lang w:val="es-MX"/>
        </w:rPr>
        <w:t xml:space="preserve"> </w:t>
      </w:r>
    </w:p>
    <w:p w14:paraId="12C5E939" w14:textId="422E66DB" w:rsidR="00181C44" w:rsidRDefault="00BD102F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Sirve para encontrar todas las imágenes </w:t>
      </w:r>
      <w:r w:rsidR="00E70339">
        <w:rPr>
          <w:rFonts w:ascii="Arial" w:hAnsi="Arial" w:cs="Arial"/>
          <w:lang w:val="es-MX"/>
        </w:rPr>
        <w:t xml:space="preserve">de alguna cosa y el comando </w:t>
      </w:r>
      <w:proofErr w:type="spellStart"/>
      <w:r w:rsidR="00E70339">
        <w:rPr>
          <w:rFonts w:ascii="Arial" w:hAnsi="Arial" w:cs="Arial"/>
          <w:b/>
          <w:bCs/>
          <w:lang w:val="es-MX"/>
        </w:rPr>
        <w:t>or</w:t>
      </w:r>
      <w:proofErr w:type="spellEnd"/>
      <w:r w:rsidR="00E70339">
        <w:rPr>
          <w:rFonts w:ascii="Arial" w:hAnsi="Arial" w:cs="Arial"/>
          <w:lang w:val="es-MX"/>
        </w:rPr>
        <w:t xml:space="preserve"> indica que la búsqueda debe de contener esa palabra u otra, ejemplo: </w:t>
      </w:r>
    </w:p>
    <w:p w14:paraId="11224EA3" w14:textId="77777777" w:rsidR="00E70339" w:rsidRDefault="00E70339" w:rsidP="00181C44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2F1289FB" w14:textId="64A080B2" w:rsidR="00253551" w:rsidRDefault="008F1CF4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6672" behindDoc="0" locked="0" layoutInCell="1" allowOverlap="1" wp14:anchorId="31A2F094" wp14:editId="23C424D7">
            <wp:simplePos x="0" y="0"/>
            <wp:positionH relativeFrom="column">
              <wp:posOffset>-419</wp:posOffset>
            </wp:positionH>
            <wp:positionV relativeFrom="page">
              <wp:posOffset>301044</wp:posOffset>
            </wp:positionV>
            <wp:extent cx="6334125" cy="3560445"/>
            <wp:effectExtent l="0" t="0" r="9525" b="1905"/>
            <wp:wrapSquare wrapText="bothSides"/>
            <wp:docPr id="16148418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97AB3">
        <w:rPr>
          <w:rFonts w:ascii="Arial" w:hAnsi="Arial" w:cs="Arial"/>
          <w:lang w:val="es-MX"/>
        </w:rPr>
        <w:t>En est</w:t>
      </w:r>
      <w:r w:rsidR="008602E6">
        <w:rPr>
          <w:rFonts w:ascii="Arial" w:hAnsi="Arial" w:cs="Arial"/>
          <w:lang w:val="es-MX"/>
        </w:rPr>
        <w:t>e screenshot</w:t>
      </w:r>
      <w:r w:rsidR="00497AB3">
        <w:rPr>
          <w:rFonts w:ascii="Arial" w:hAnsi="Arial" w:cs="Arial"/>
          <w:lang w:val="es-MX"/>
        </w:rPr>
        <w:t xml:space="preserve"> escribí en el buscador</w:t>
      </w:r>
      <w:r w:rsidR="00BD4348">
        <w:rPr>
          <w:rFonts w:ascii="Arial" w:hAnsi="Arial" w:cs="Arial"/>
          <w:lang w:val="es-MX"/>
        </w:rPr>
        <w:t xml:space="preserve">: imágenes de perritos </w:t>
      </w:r>
      <w:proofErr w:type="spellStart"/>
      <w:r w:rsidR="00BD4348">
        <w:rPr>
          <w:rFonts w:ascii="Arial" w:hAnsi="Arial" w:cs="Arial"/>
          <w:lang w:val="es-MX"/>
        </w:rPr>
        <w:t>or</w:t>
      </w:r>
      <w:proofErr w:type="spellEnd"/>
      <w:r w:rsidR="00BD4348">
        <w:rPr>
          <w:rFonts w:ascii="Arial" w:hAnsi="Arial" w:cs="Arial"/>
          <w:lang w:val="es-MX"/>
        </w:rPr>
        <w:t xml:space="preserve"> gatitos</w:t>
      </w:r>
      <w:r w:rsidR="008602E6">
        <w:rPr>
          <w:rFonts w:ascii="Arial" w:hAnsi="Arial" w:cs="Arial"/>
          <w:lang w:val="es-MX"/>
        </w:rPr>
        <w:t xml:space="preserve"> -lobos. Lo que me arrojó Google fueron imágenes de perritos y gatitos excepto </w:t>
      </w:r>
      <w:r w:rsidR="008A2851">
        <w:rPr>
          <w:rFonts w:ascii="Arial" w:hAnsi="Arial" w:cs="Arial"/>
          <w:lang w:val="es-MX"/>
        </w:rPr>
        <w:t>imágenes de lobos ya que el guión indica que la búsqueda no debe de tener esa palabra.</w:t>
      </w:r>
    </w:p>
    <w:p w14:paraId="5A42ADBC" w14:textId="77777777" w:rsidR="00253551" w:rsidRDefault="00253551" w:rsidP="00253551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2A97EB23" w14:textId="47030A50" w:rsidR="00C917DC" w:rsidRDefault="00253551" w:rsidP="00C917DC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Comando</w:t>
      </w:r>
      <w:r w:rsidRPr="00C917DC">
        <w:rPr>
          <w:rFonts w:ascii="Arial" w:hAnsi="Arial" w:cs="Arial"/>
          <w:b/>
          <w:bCs/>
          <w:lang w:val="es-MX"/>
        </w:rPr>
        <w:t xml:space="preserve"> </w:t>
      </w:r>
      <w:r w:rsidR="00C917DC" w:rsidRPr="00C917DC">
        <w:rPr>
          <w:rFonts w:ascii="Arial" w:hAnsi="Arial" w:cs="Arial"/>
          <w:b/>
          <w:bCs/>
          <w:lang w:val="es-MX"/>
        </w:rPr>
        <w:t>comillas</w:t>
      </w:r>
    </w:p>
    <w:p w14:paraId="157DFF48" w14:textId="639BACF2" w:rsidR="0065498B" w:rsidRPr="0065498B" w:rsidRDefault="0065498B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 w:rsidRPr="0065498B">
        <w:rPr>
          <w:rFonts w:ascii="Arial" w:hAnsi="Arial" w:cs="Arial"/>
          <w:lang w:val="es-MX"/>
        </w:rPr>
        <w:t xml:space="preserve">Las comillas dobles ("&lt;oración&gt;") al inicio y al final de la búsqueda indican que sólo se </w:t>
      </w:r>
    </w:p>
    <w:p w14:paraId="171A5A79" w14:textId="11FB92B3" w:rsidR="00C917DC" w:rsidRDefault="007F360C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50560" behindDoc="0" locked="0" layoutInCell="1" allowOverlap="1" wp14:anchorId="2E683529" wp14:editId="44C8247F">
            <wp:simplePos x="0" y="0"/>
            <wp:positionH relativeFrom="column">
              <wp:posOffset>0</wp:posOffset>
            </wp:positionH>
            <wp:positionV relativeFrom="page">
              <wp:posOffset>6099361</wp:posOffset>
            </wp:positionV>
            <wp:extent cx="6334125" cy="3560445"/>
            <wp:effectExtent l="0" t="0" r="9525" b="1905"/>
            <wp:wrapSquare wrapText="bothSides"/>
            <wp:docPr id="212656846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5498B" w:rsidRPr="0065498B">
        <w:rPr>
          <w:rFonts w:ascii="Arial" w:hAnsi="Arial" w:cs="Arial"/>
          <w:lang w:val="es-MX"/>
        </w:rPr>
        <w:t>deben buscar páginas que contengan exactamente dichas palabras.</w:t>
      </w:r>
      <w:r w:rsidR="0065498B">
        <w:rPr>
          <w:rFonts w:ascii="Arial" w:hAnsi="Arial" w:cs="Arial"/>
          <w:lang w:val="es-MX"/>
        </w:rPr>
        <w:t xml:space="preserve"> Ejemplo: </w:t>
      </w:r>
    </w:p>
    <w:p w14:paraId="65D6B8FD" w14:textId="2D46D8E5" w:rsidR="0065498B" w:rsidRDefault="0065498B" w:rsidP="0065498B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0D92F0C7" w14:textId="0E88733A" w:rsidR="007F360C" w:rsidRDefault="007F360C" w:rsidP="0065498B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DFD0BD2" w14:textId="179F43B1" w:rsidR="007F360C" w:rsidRDefault="002A7D49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el buscador escribí “galaxia </w:t>
      </w:r>
      <w:proofErr w:type="spellStart"/>
      <w:r>
        <w:rPr>
          <w:rFonts w:ascii="Arial" w:hAnsi="Arial" w:cs="Arial"/>
          <w:lang w:val="es-MX"/>
        </w:rPr>
        <w:t>andrómeda</w:t>
      </w:r>
      <w:proofErr w:type="spellEnd"/>
      <w:r>
        <w:rPr>
          <w:rFonts w:ascii="Arial" w:hAnsi="Arial" w:cs="Arial"/>
          <w:lang w:val="es-MX"/>
        </w:rPr>
        <w:t xml:space="preserve">” y lo que hicieron las comillas fueron limitar </w:t>
      </w:r>
      <w:r w:rsidR="00977FC8">
        <w:rPr>
          <w:rFonts w:ascii="Arial" w:hAnsi="Arial" w:cs="Arial"/>
          <w:lang w:val="es-MX"/>
        </w:rPr>
        <w:t xml:space="preserve">la búsqueda a </w:t>
      </w:r>
      <w:r w:rsidR="004911BC">
        <w:rPr>
          <w:rFonts w:ascii="Arial" w:hAnsi="Arial" w:cs="Arial"/>
          <w:lang w:val="es-MX"/>
        </w:rPr>
        <w:t xml:space="preserve">lo que pedí por eso todas las imágenes que aparecieron eran sobre la galaxia </w:t>
      </w:r>
      <w:proofErr w:type="spellStart"/>
      <w:r w:rsidR="004911BC">
        <w:rPr>
          <w:rFonts w:ascii="Arial" w:hAnsi="Arial" w:cs="Arial"/>
          <w:lang w:val="es-MX"/>
        </w:rPr>
        <w:t>andrómeda</w:t>
      </w:r>
      <w:proofErr w:type="spellEnd"/>
      <w:r w:rsidR="004911BC">
        <w:rPr>
          <w:rFonts w:ascii="Arial" w:hAnsi="Arial" w:cs="Arial"/>
          <w:lang w:val="es-MX"/>
        </w:rPr>
        <w:t>.</w:t>
      </w:r>
    </w:p>
    <w:p w14:paraId="687CD2CC" w14:textId="77777777" w:rsidR="004911BC" w:rsidRDefault="004911BC" w:rsidP="0065498B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50C35950" w14:textId="4C92521C" w:rsidR="004911BC" w:rsidRPr="000E36CE" w:rsidRDefault="004911BC" w:rsidP="004911BC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Comando</w:t>
      </w:r>
      <w:r w:rsidRPr="000E36CE">
        <w:rPr>
          <w:rFonts w:ascii="Arial" w:hAnsi="Arial" w:cs="Arial"/>
          <w:b/>
          <w:bCs/>
          <w:lang w:val="es-MX"/>
        </w:rPr>
        <w:t xml:space="preserve"> </w:t>
      </w:r>
      <w:r w:rsidR="000E36CE" w:rsidRPr="000E36CE">
        <w:rPr>
          <w:rFonts w:ascii="Arial" w:hAnsi="Arial" w:cs="Arial"/>
          <w:b/>
          <w:bCs/>
          <w:lang w:val="es-MX"/>
        </w:rPr>
        <w:t>+</w:t>
      </w:r>
    </w:p>
    <w:p w14:paraId="4A78EE03" w14:textId="4C02CA76" w:rsidR="000E36CE" w:rsidRDefault="00652370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53632" behindDoc="0" locked="0" layoutInCell="1" allowOverlap="1" wp14:anchorId="2AC14FE2" wp14:editId="0428C673">
            <wp:simplePos x="0" y="0"/>
            <wp:positionH relativeFrom="column">
              <wp:posOffset>10795</wp:posOffset>
            </wp:positionH>
            <wp:positionV relativeFrom="page">
              <wp:posOffset>2549226</wp:posOffset>
            </wp:positionV>
            <wp:extent cx="6334125" cy="3560445"/>
            <wp:effectExtent l="0" t="0" r="9525" b="1905"/>
            <wp:wrapSquare wrapText="bothSides"/>
            <wp:docPr id="125631979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04480">
        <w:rPr>
          <w:rFonts w:ascii="Arial" w:hAnsi="Arial" w:cs="Arial"/>
          <w:lang w:val="es-MX"/>
        </w:rPr>
        <w:t xml:space="preserve">El símbolo de + </w:t>
      </w:r>
      <w:r w:rsidR="00502223">
        <w:rPr>
          <w:rFonts w:ascii="Arial" w:hAnsi="Arial" w:cs="Arial"/>
          <w:lang w:val="es-MX"/>
        </w:rPr>
        <w:t xml:space="preserve">nos ayuda para que en la búsqueda se agregue la palabra y encuentre </w:t>
      </w:r>
      <w:r w:rsidR="007C4509">
        <w:rPr>
          <w:rFonts w:ascii="Arial" w:hAnsi="Arial" w:cs="Arial"/>
          <w:lang w:val="es-MX"/>
        </w:rPr>
        <w:t xml:space="preserve">páginas que la incluyan. Ejemplo: </w:t>
      </w:r>
    </w:p>
    <w:p w14:paraId="2B2294B0" w14:textId="5C29D5FA" w:rsidR="007C4509" w:rsidRDefault="007C4509" w:rsidP="000E36CE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03DB95F" w14:textId="5A13B4DA" w:rsidR="00652370" w:rsidRDefault="00441120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este caso busqué +programación en c; lo que </w:t>
      </w:r>
      <w:r w:rsidR="00F226ED">
        <w:rPr>
          <w:rFonts w:ascii="Arial" w:hAnsi="Arial" w:cs="Arial"/>
          <w:lang w:val="es-MX"/>
        </w:rPr>
        <w:t xml:space="preserve">salió de la búsqueda fueron videos relacionados al tema y por supuesto páginas que </w:t>
      </w:r>
      <w:r w:rsidR="002747F4">
        <w:rPr>
          <w:rFonts w:ascii="Arial" w:hAnsi="Arial" w:cs="Arial"/>
          <w:lang w:val="es-MX"/>
        </w:rPr>
        <w:t>hablan sobre dicho tema.</w:t>
      </w:r>
    </w:p>
    <w:p w14:paraId="50B9ED06" w14:textId="77777777" w:rsidR="002747F4" w:rsidRDefault="002747F4" w:rsidP="000E36CE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2696785" w14:textId="4C0607F2" w:rsidR="002747F4" w:rsidRPr="001D650D" w:rsidRDefault="002747F4" w:rsidP="002747F4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 w:rsidR="001D650D" w:rsidRPr="001D650D">
        <w:rPr>
          <w:rFonts w:ascii="Arial" w:hAnsi="Arial" w:cs="Arial"/>
          <w:b/>
          <w:bCs/>
          <w:lang w:val="es-MX"/>
        </w:rPr>
        <w:t>Define</w:t>
      </w:r>
    </w:p>
    <w:p w14:paraId="21195E1A" w14:textId="59998688" w:rsidR="001D650D" w:rsidRDefault="00D9010B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Este comando es útil si se quiere</w:t>
      </w:r>
      <w:r w:rsidR="00D75A99">
        <w:rPr>
          <w:rFonts w:ascii="Arial" w:hAnsi="Arial" w:cs="Arial"/>
          <w:lang w:val="es-MX"/>
        </w:rPr>
        <w:t xml:space="preserve"> saber el significado de alguna palabra solo hay que poner </w:t>
      </w:r>
      <w:proofErr w:type="spellStart"/>
      <w:proofErr w:type="gramStart"/>
      <w:r w:rsidR="00D75A99">
        <w:rPr>
          <w:rFonts w:ascii="Arial" w:hAnsi="Arial" w:cs="Arial"/>
          <w:lang w:val="es-MX"/>
        </w:rPr>
        <w:t>define:</w:t>
      </w:r>
      <w:r>
        <w:rPr>
          <w:rFonts w:ascii="Arial" w:hAnsi="Arial" w:cs="Arial"/>
          <w:lang w:val="es-MX"/>
        </w:rPr>
        <w:t>palabra</w:t>
      </w:r>
      <w:proofErr w:type="spellEnd"/>
      <w:proofErr w:type="gramEnd"/>
      <w:r>
        <w:rPr>
          <w:rFonts w:ascii="Arial" w:hAnsi="Arial" w:cs="Arial"/>
          <w:lang w:val="es-MX"/>
        </w:rPr>
        <w:t xml:space="preserve">. Ejemplo: </w:t>
      </w:r>
    </w:p>
    <w:p w14:paraId="6D017DD1" w14:textId="77777777" w:rsidR="00D40198" w:rsidRDefault="00D40198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</w:p>
    <w:p w14:paraId="1CF396CD" w14:textId="77777777" w:rsidR="00BA5C1F" w:rsidRDefault="00BA5C1F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55C208F9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D37EEFC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300770B6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06EC7D7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3634A80E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28F9500A" w14:textId="368B2E0D" w:rsidR="00602602" w:rsidRDefault="00740A6A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anchor distT="0" distB="0" distL="114300" distR="114300" simplePos="0" relativeHeight="251655680" behindDoc="0" locked="0" layoutInCell="1" allowOverlap="1" wp14:anchorId="69C5E755" wp14:editId="5BB74C69">
            <wp:simplePos x="0" y="0"/>
            <wp:positionH relativeFrom="column">
              <wp:posOffset>-419</wp:posOffset>
            </wp:positionH>
            <wp:positionV relativeFrom="page">
              <wp:posOffset>554207</wp:posOffset>
            </wp:positionV>
            <wp:extent cx="6334125" cy="3560445"/>
            <wp:effectExtent l="0" t="0" r="9525" b="1905"/>
            <wp:wrapSquare wrapText="bothSides"/>
            <wp:docPr id="729696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1EF95B7" w14:textId="02E216A3" w:rsidR="00D9010B" w:rsidRDefault="00D9010B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4574AE5A" w14:textId="434AE3A2" w:rsidR="00345937" w:rsidRDefault="001B1834" w:rsidP="00345937">
      <w:pPr>
        <w:spacing w:line="360" w:lineRule="auto"/>
        <w:jc w:val="both"/>
        <w:rPr>
          <w:rFonts w:ascii="Arial" w:hAnsi="Arial" w:cs="Arial"/>
          <w:lang w:val="es-MX"/>
        </w:rPr>
      </w:pPr>
      <w:r w:rsidRPr="00D40198">
        <w:rPr>
          <w:rFonts w:ascii="Arial" w:hAnsi="Arial" w:cs="Arial"/>
          <w:lang w:val="es-MX"/>
        </w:rPr>
        <w:t>Como se puede observar en el screenshot la palabra que busqué fue fundamentos</w:t>
      </w:r>
      <w:r w:rsidR="00D40198" w:rsidRPr="00D40198">
        <w:rPr>
          <w:rFonts w:ascii="Arial" w:hAnsi="Arial" w:cs="Arial"/>
          <w:lang w:val="es-MX"/>
        </w:rPr>
        <w:t>, al agregar el comando define el buscador me arrojó directamente las diferentes definiciones que tiene la palabra.</w:t>
      </w:r>
    </w:p>
    <w:p w14:paraId="77D286F1" w14:textId="77777777" w:rsidR="00345937" w:rsidRDefault="00345937" w:rsidP="00345937">
      <w:pPr>
        <w:spacing w:line="360" w:lineRule="auto"/>
        <w:jc w:val="both"/>
        <w:rPr>
          <w:rFonts w:ascii="Arial" w:hAnsi="Arial" w:cs="Arial"/>
          <w:lang w:val="es-MX"/>
        </w:rPr>
      </w:pPr>
    </w:p>
    <w:p w14:paraId="41859D11" w14:textId="1217708C" w:rsidR="00345937" w:rsidRPr="008F2274" w:rsidRDefault="00345937" w:rsidP="0034593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 w:rsidR="008F2274" w:rsidRPr="008F2274">
        <w:rPr>
          <w:rFonts w:ascii="Arial" w:hAnsi="Arial" w:cs="Arial"/>
          <w:b/>
          <w:bCs/>
          <w:lang w:val="es-MX"/>
        </w:rPr>
        <w:t>site</w:t>
      </w:r>
      <w:r w:rsidR="008F2274">
        <w:rPr>
          <w:rFonts w:ascii="Arial" w:hAnsi="Arial" w:cs="Arial"/>
          <w:lang w:val="es-MX"/>
        </w:rPr>
        <w:t xml:space="preserve"> y </w:t>
      </w:r>
      <w:r w:rsidR="008F2274" w:rsidRPr="008F2274">
        <w:rPr>
          <w:rFonts w:ascii="Arial" w:hAnsi="Arial" w:cs="Arial"/>
          <w:b/>
          <w:bCs/>
          <w:lang w:val="es-MX"/>
        </w:rPr>
        <w:t>tilde</w:t>
      </w:r>
    </w:p>
    <w:p w14:paraId="071028A0" w14:textId="50ABBE69" w:rsidR="008F2274" w:rsidRDefault="00740A6A" w:rsidP="008F2274">
      <w:pPr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57728" behindDoc="0" locked="0" layoutInCell="1" allowOverlap="1" wp14:anchorId="56E09FF6" wp14:editId="3F76FFE4">
            <wp:simplePos x="0" y="0"/>
            <wp:positionH relativeFrom="column">
              <wp:posOffset>-419</wp:posOffset>
            </wp:positionH>
            <wp:positionV relativeFrom="page">
              <wp:posOffset>6021219</wp:posOffset>
            </wp:positionV>
            <wp:extent cx="6334125" cy="3560445"/>
            <wp:effectExtent l="0" t="0" r="9525" b="1905"/>
            <wp:wrapSquare wrapText="bothSides"/>
            <wp:docPr id="211532379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13002" w:rsidRPr="00C738C5">
        <w:rPr>
          <w:rFonts w:ascii="Arial" w:hAnsi="Arial" w:cs="Arial"/>
          <w:b/>
          <w:bCs/>
          <w:lang w:val="es-MX"/>
        </w:rPr>
        <w:t>Site</w:t>
      </w:r>
      <w:r w:rsidR="00413002">
        <w:rPr>
          <w:rFonts w:ascii="Arial" w:hAnsi="Arial" w:cs="Arial"/>
          <w:lang w:val="es-MX"/>
        </w:rPr>
        <w:t xml:space="preserve"> nos ayuda a buscar en un sitio determinado, </w:t>
      </w:r>
      <w:r w:rsidR="00C738C5" w:rsidRPr="00C738C5">
        <w:rPr>
          <w:rFonts w:ascii="Arial" w:hAnsi="Arial" w:cs="Arial"/>
          <w:b/>
          <w:bCs/>
          <w:lang w:val="es-MX"/>
        </w:rPr>
        <w:t>~</w:t>
      </w:r>
      <w:r w:rsidR="00C738C5">
        <w:rPr>
          <w:rFonts w:ascii="Arial" w:hAnsi="Arial" w:cs="Arial"/>
          <w:lang w:val="es-MX"/>
        </w:rPr>
        <w:t xml:space="preserve"> nos ayuda a que encuentre cosas relacionadas con una palabra y</w:t>
      </w:r>
      <w:proofErr w:type="gramStart"/>
      <w:r w:rsidR="00C738C5" w:rsidRPr="00DB1DCF">
        <w:rPr>
          <w:rFonts w:ascii="Arial" w:hAnsi="Arial" w:cs="Arial"/>
          <w:b/>
          <w:bCs/>
          <w:lang w:val="es-MX"/>
        </w:rPr>
        <w:t xml:space="preserve"> </w:t>
      </w:r>
      <w:r w:rsidR="00DB1DCF" w:rsidRPr="00DB1DCF">
        <w:rPr>
          <w:rFonts w:ascii="Arial" w:hAnsi="Arial" w:cs="Arial"/>
          <w:b/>
          <w:bCs/>
          <w:lang w:val="es-MX"/>
        </w:rPr>
        <w:t>..</w:t>
      </w:r>
      <w:proofErr w:type="gramEnd"/>
      <w:r w:rsidR="00C738C5">
        <w:rPr>
          <w:rFonts w:ascii="Arial" w:hAnsi="Arial" w:cs="Arial"/>
          <w:lang w:val="es-MX"/>
        </w:rPr>
        <w:t xml:space="preserve"> </w:t>
      </w:r>
      <w:r w:rsidR="00DB1DCF">
        <w:rPr>
          <w:rFonts w:ascii="Arial" w:hAnsi="Arial" w:cs="Arial"/>
          <w:lang w:val="es-MX"/>
        </w:rPr>
        <w:t>nos sirve para buscar un intervalo de números. Ejemplo:</w:t>
      </w:r>
    </w:p>
    <w:p w14:paraId="098F7C4F" w14:textId="19258D55" w:rsidR="00DB1DCF" w:rsidRDefault="00DB1DCF" w:rsidP="008F2274">
      <w:pPr>
        <w:spacing w:line="360" w:lineRule="auto"/>
        <w:ind w:left="360"/>
        <w:jc w:val="both"/>
        <w:rPr>
          <w:rFonts w:ascii="Arial" w:hAnsi="Arial" w:cs="Arial"/>
          <w:noProof/>
          <w:lang w:val="es-MX"/>
        </w:rPr>
      </w:pPr>
    </w:p>
    <w:p w14:paraId="380FC2AB" w14:textId="4FABD996" w:rsidR="00740A6A" w:rsidRDefault="00740A6A" w:rsidP="00740A6A">
      <w:pPr>
        <w:tabs>
          <w:tab w:val="left" w:pos="3094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ab/>
      </w:r>
    </w:p>
    <w:p w14:paraId="08AC1D83" w14:textId="708696FE" w:rsidR="00740A6A" w:rsidRDefault="00030B95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este comando decidí </w:t>
      </w:r>
      <w:r w:rsidR="00FF1C93">
        <w:rPr>
          <w:rFonts w:ascii="Arial" w:hAnsi="Arial" w:cs="Arial"/>
          <w:lang w:val="es-MX"/>
        </w:rPr>
        <w:t xml:space="preserve">buscar sobre los juegos olímpicos ya que fueron tendencia estos últimos días pero </w:t>
      </w:r>
      <w:r w:rsidR="004B1A34">
        <w:rPr>
          <w:rFonts w:ascii="Arial" w:hAnsi="Arial" w:cs="Arial"/>
          <w:lang w:val="es-MX"/>
        </w:rPr>
        <w:t>decidí</w:t>
      </w:r>
      <w:r w:rsidR="00FF1C93">
        <w:rPr>
          <w:rFonts w:ascii="Arial" w:hAnsi="Arial" w:cs="Arial"/>
          <w:lang w:val="es-MX"/>
        </w:rPr>
        <w:t xml:space="preserve"> también que el buscador solo me mostrara artículos de</w:t>
      </w:r>
      <w:r w:rsidR="004B1A34">
        <w:rPr>
          <w:rFonts w:ascii="Arial" w:hAnsi="Arial" w:cs="Arial"/>
          <w:lang w:val="es-MX"/>
        </w:rPr>
        <w:t xml:space="preserve">l sitio de la UNAM y por </w:t>
      </w:r>
      <w:r w:rsidR="005F3261">
        <w:rPr>
          <w:rFonts w:ascii="Arial" w:hAnsi="Arial" w:cs="Arial"/>
          <w:lang w:val="es-MX"/>
        </w:rPr>
        <w:t>ú</w:t>
      </w:r>
      <w:r w:rsidR="004B1A34">
        <w:rPr>
          <w:rFonts w:ascii="Arial" w:hAnsi="Arial" w:cs="Arial"/>
          <w:lang w:val="es-MX"/>
        </w:rPr>
        <w:t>ltimo</w:t>
      </w:r>
      <w:r w:rsidR="005F3261">
        <w:rPr>
          <w:rFonts w:ascii="Arial" w:hAnsi="Arial" w:cs="Arial"/>
          <w:lang w:val="es-MX"/>
        </w:rPr>
        <w:t xml:space="preserve"> como intervalo de números elegí desde 2020 a 2024, que en este caso son los años. </w:t>
      </w:r>
      <w:r w:rsidR="004B1A34">
        <w:rPr>
          <w:rFonts w:ascii="Arial" w:hAnsi="Arial" w:cs="Arial"/>
          <w:lang w:val="es-MX"/>
        </w:rPr>
        <w:t xml:space="preserve"> </w:t>
      </w:r>
    </w:p>
    <w:p w14:paraId="428E69C4" w14:textId="77777777" w:rsidR="00A5145B" w:rsidRDefault="00A5145B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7CC5BFEB" w14:textId="361F2883" w:rsidR="00A5145B" w:rsidRPr="00C83AAA" w:rsidRDefault="00A5145B" w:rsidP="00A5145B">
      <w:pPr>
        <w:pStyle w:val="Prrafodelista"/>
        <w:numPr>
          <w:ilvl w:val="0"/>
          <w:numId w:val="1"/>
        </w:num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Comandos </w:t>
      </w:r>
      <w:proofErr w:type="spellStart"/>
      <w:r w:rsidR="004D7156" w:rsidRPr="00C83AAA">
        <w:rPr>
          <w:rFonts w:ascii="Arial" w:hAnsi="Arial" w:cs="Arial"/>
          <w:b/>
          <w:bCs/>
          <w:lang w:val="es-MX"/>
        </w:rPr>
        <w:t>i</w:t>
      </w:r>
      <w:r w:rsidRPr="00C83AAA">
        <w:rPr>
          <w:rFonts w:ascii="Arial" w:hAnsi="Arial" w:cs="Arial"/>
          <w:b/>
          <w:bCs/>
          <w:lang w:val="es-MX"/>
        </w:rPr>
        <w:t>ntitle</w:t>
      </w:r>
      <w:proofErr w:type="spellEnd"/>
      <w:r w:rsidR="004D7156" w:rsidRPr="00C83AAA">
        <w:rPr>
          <w:rFonts w:ascii="Arial" w:hAnsi="Arial" w:cs="Arial"/>
          <w:b/>
          <w:bCs/>
          <w:lang w:val="es-MX"/>
        </w:rPr>
        <w:t xml:space="preserve">, </w:t>
      </w:r>
      <w:proofErr w:type="spellStart"/>
      <w:r w:rsidR="004D7156" w:rsidRPr="00C83AAA">
        <w:rPr>
          <w:rFonts w:ascii="Arial" w:hAnsi="Arial" w:cs="Arial"/>
          <w:b/>
          <w:bCs/>
          <w:lang w:val="es-MX"/>
        </w:rPr>
        <w:t>intext</w:t>
      </w:r>
      <w:proofErr w:type="spellEnd"/>
      <w:r w:rsidR="004D7156" w:rsidRPr="00C83AAA">
        <w:rPr>
          <w:rFonts w:ascii="Arial" w:hAnsi="Arial" w:cs="Arial"/>
          <w:b/>
          <w:bCs/>
          <w:lang w:val="es-MX"/>
        </w:rPr>
        <w:t xml:space="preserve"> y </w:t>
      </w:r>
      <w:proofErr w:type="spellStart"/>
      <w:r w:rsidR="00C83AAA" w:rsidRPr="00C83AAA">
        <w:rPr>
          <w:rFonts w:ascii="Arial" w:hAnsi="Arial" w:cs="Arial"/>
          <w:b/>
          <w:bCs/>
          <w:lang w:val="es-MX"/>
        </w:rPr>
        <w:t>filetype</w:t>
      </w:r>
      <w:proofErr w:type="spellEnd"/>
    </w:p>
    <w:p w14:paraId="40447ADF" w14:textId="794C59CD" w:rsidR="00A4393E" w:rsidRDefault="00CA4EB4" w:rsidP="00CD7C7D">
      <w:pPr>
        <w:tabs>
          <w:tab w:val="left" w:pos="3094"/>
        </w:tabs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59776" behindDoc="0" locked="0" layoutInCell="1" allowOverlap="1" wp14:anchorId="56B53FBA" wp14:editId="7B524578">
            <wp:simplePos x="0" y="0"/>
            <wp:positionH relativeFrom="column">
              <wp:posOffset>-2540</wp:posOffset>
            </wp:positionH>
            <wp:positionV relativeFrom="page">
              <wp:posOffset>3078746</wp:posOffset>
            </wp:positionV>
            <wp:extent cx="6334125" cy="3566160"/>
            <wp:effectExtent l="0" t="0" r="9525" b="0"/>
            <wp:wrapSquare wrapText="bothSides"/>
            <wp:docPr id="8380850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 w:rsidR="00496BAD">
        <w:rPr>
          <w:rFonts w:ascii="Arial" w:hAnsi="Arial" w:cs="Arial"/>
          <w:lang w:val="es-MX"/>
        </w:rPr>
        <w:t>I</w:t>
      </w:r>
      <w:r w:rsidR="00FD4FD5">
        <w:rPr>
          <w:rFonts w:ascii="Arial" w:hAnsi="Arial" w:cs="Arial"/>
          <w:lang w:val="es-MX"/>
        </w:rPr>
        <w:t>ntitle</w:t>
      </w:r>
      <w:proofErr w:type="spellEnd"/>
      <w:r w:rsidR="00496BAD">
        <w:rPr>
          <w:rFonts w:ascii="Arial" w:hAnsi="Arial" w:cs="Arial"/>
          <w:lang w:val="es-MX"/>
        </w:rPr>
        <w:t>:</w:t>
      </w:r>
      <w:r w:rsidR="00932698" w:rsidRPr="005F7B0F">
        <w:rPr>
          <w:lang w:val="es-MX"/>
        </w:rPr>
        <w:t xml:space="preserve"> </w:t>
      </w:r>
      <w:bookmarkStart w:id="0" w:name="_Hlk174890065"/>
      <w:r w:rsidR="00932698" w:rsidRPr="00932698">
        <w:rPr>
          <w:rFonts w:ascii="Arial" w:hAnsi="Arial" w:cs="Arial"/>
          <w:lang w:val="es-MX"/>
        </w:rPr>
        <w:t>&lt;</w:t>
      </w:r>
      <w:r w:rsidR="00932698">
        <w:rPr>
          <w:rFonts w:ascii="Arial" w:hAnsi="Arial" w:cs="Arial"/>
          <w:lang w:val="es-MX"/>
        </w:rPr>
        <w:t>palabra</w:t>
      </w:r>
      <w:r w:rsidR="005F7B0F" w:rsidRPr="005F7B0F">
        <w:rPr>
          <w:rFonts w:ascii="Arial" w:hAnsi="Arial" w:cs="Arial"/>
          <w:lang w:val="es-MX"/>
        </w:rPr>
        <w:t>&gt;</w:t>
      </w:r>
      <w:r w:rsidR="005F7B0F">
        <w:rPr>
          <w:rFonts w:ascii="Arial" w:hAnsi="Arial" w:cs="Arial"/>
          <w:lang w:val="es-MX"/>
        </w:rPr>
        <w:t xml:space="preserve"> </w:t>
      </w:r>
      <w:bookmarkEnd w:id="0"/>
      <w:r w:rsidR="005F7B0F">
        <w:rPr>
          <w:rFonts w:ascii="Arial" w:hAnsi="Arial" w:cs="Arial"/>
          <w:lang w:val="es-MX"/>
        </w:rPr>
        <w:t xml:space="preserve">nos ayuda </w:t>
      </w:r>
      <w:r w:rsidR="00862D53">
        <w:rPr>
          <w:rFonts w:ascii="Arial" w:hAnsi="Arial" w:cs="Arial"/>
          <w:lang w:val="es-MX"/>
        </w:rPr>
        <w:t>par</w:t>
      </w:r>
      <w:r w:rsidR="005F7B0F">
        <w:rPr>
          <w:rFonts w:ascii="Arial" w:hAnsi="Arial" w:cs="Arial"/>
          <w:lang w:val="es-MX"/>
        </w:rPr>
        <w:t xml:space="preserve">a encontrar </w:t>
      </w:r>
      <w:r w:rsidR="00A4393E">
        <w:rPr>
          <w:rFonts w:ascii="Arial" w:hAnsi="Arial" w:cs="Arial"/>
          <w:lang w:val="es-MX"/>
        </w:rPr>
        <w:t xml:space="preserve">páginas que tengan la palabra como título. Para restringir </w:t>
      </w:r>
      <w:r w:rsidR="00CD7C7D">
        <w:rPr>
          <w:rFonts w:ascii="Arial" w:hAnsi="Arial" w:cs="Arial"/>
          <w:lang w:val="es-MX"/>
        </w:rPr>
        <w:t xml:space="preserve">los resultados donde se encuentre un término específico se usa </w:t>
      </w:r>
      <w:proofErr w:type="spellStart"/>
      <w:r w:rsidR="00CD7C7D">
        <w:rPr>
          <w:rFonts w:ascii="Arial" w:hAnsi="Arial" w:cs="Arial"/>
          <w:lang w:val="es-MX"/>
        </w:rPr>
        <w:t>intext</w:t>
      </w:r>
      <w:proofErr w:type="spellEnd"/>
      <w:r w:rsidR="00CD7C7D">
        <w:rPr>
          <w:rFonts w:ascii="Arial" w:hAnsi="Arial" w:cs="Arial"/>
          <w:lang w:val="es-MX"/>
        </w:rPr>
        <w:t>:</w:t>
      </w:r>
      <w:r w:rsidR="00CD7C7D" w:rsidRPr="00CD7C7D">
        <w:rPr>
          <w:rFonts w:ascii="Arial" w:hAnsi="Arial" w:cs="Arial"/>
          <w:lang w:val="es-MX"/>
        </w:rPr>
        <w:t>&lt;</w:t>
      </w:r>
      <w:r w:rsidR="00CD7C7D">
        <w:rPr>
          <w:rFonts w:ascii="Arial" w:hAnsi="Arial" w:cs="Arial"/>
          <w:lang w:val="es-MX"/>
        </w:rPr>
        <w:t>término</w:t>
      </w:r>
      <w:r w:rsidR="00CD7C7D" w:rsidRPr="00CD7C7D">
        <w:rPr>
          <w:rFonts w:ascii="Arial" w:hAnsi="Arial" w:cs="Arial"/>
          <w:lang w:val="es-MX"/>
        </w:rPr>
        <w:t>&gt;</w:t>
      </w:r>
      <w:r w:rsidR="0082688E">
        <w:rPr>
          <w:rFonts w:ascii="Arial" w:hAnsi="Arial" w:cs="Arial"/>
          <w:lang w:val="es-MX"/>
        </w:rPr>
        <w:t xml:space="preserve">. Y por último para realizar la búsqueda y obtener un tipo de documento en particular </w:t>
      </w:r>
      <w:r w:rsidR="00B87E1A">
        <w:rPr>
          <w:rFonts w:ascii="Arial" w:hAnsi="Arial" w:cs="Arial"/>
          <w:lang w:val="es-MX"/>
        </w:rPr>
        <w:t xml:space="preserve">podemos usar </w:t>
      </w:r>
      <w:proofErr w:type="spellStart"/>
      <w:r w:rsidR="00B87E1A">
        <w:rPr>
          <w:rFonts w:ascii="Arial" w:hAnsi="Arial" w:cs="Arial"/>
          <w:lang w:val="es-MX"/>
        </w:rPr>
        <w:t>filetype</w:t>
      </w:r>
      <w:proofErr w:type="spellEnd"/>
      <w:r w:rsidR="00B87E1A">
        <w:rPr>
          <w:rFonts w:ascii="Arial" w:hAnsi="Arial" w:cs="Arial"/>
          <w:lang w:val="es-MX"/>
        </w:rPr>
        <w:t>:</w:t>
      </w:r>
      <w:r w:rsidR="00B87E1A" w:rsidRPr="00B87E1A">
        <w:rPr>
          <w:rFonts w:ascii="Arial" w:hAnsi="Arial" w:cs="Arial"/>
          <w:lang w:val="es-MX"/>
        </w:rPr>
        <w:t>&lt;</w:t>
      </w:r>
      <w:r w:rsidR="00B87E1A">
        <w:rPr>
          <w:rFonts w:ascii="Arial" w:hAnsi="Arial" w:cs="Arial"/>
          <w:lang w:val="es-MX"/>
        </w:rPr>
        <w:t>tipo</w:t>
      </w:r>
      <w:r w:rsidR="00B87E1A" w:rsidRPr="00B87E1A">
        <w:rPr>
          <w:rFonts w:ascii="Arial" w:hAnsi="Arial" w:cs="Arial"/>
          <w:lang w:val="es-MX"/>
        </w:rPr>
        <w:t>&gt;</w:t>
      </w:r>
      <w:r w:rsidR="00B87E1A">
        <w:rPr>
          <w:rFonts w:ascii="Arial" w:hAnsi="Arial" w:cs="Arial"/>
          <w:lang w:val="es-MX"/>
        </w:rPr>
        <w:t xml:space="preserve">. Ejemplo: </w:t>
      </w:r>
    </w:p>
    <w:p w14:paraId="0F8ACE86" w14:textId="4C2D1A07" w:rsidR="00862D53" w:rsidRDefault="00862D53" w:rsidP="00CD7C7D">
      <w:pPr>
        <w:tabs>
          <w:tab w:val="left" w:pos="3094"/>
        </w:tabs>
        <w:spacing w:line="360" w:lineRule="auto"/>
        <w:ind w:left="360"/>
        <w:jc w:val="both"/>
        <w:rPr>
          <w:rFonts w:ascii="Arial" w:hAnsi="Arial" w:cs="Arial"/>
          <w:noProof/>
          <w:lang w:val="es-MX"/>
        </w:rPr>
      </w:pPr>
    </w:p>
    <w:p w14:paraId="6C9D0C25" w14:textId="5ECE1557" w:rsidR="00B55FBC" w:rsidRDefault="00B55FBC" w:rsidP="00B55FBC">
      <w:pPr>
        <w:tabs>
          <w:tab w:val="left" w:pos="1139"/>
        </w:tabs>
        <w:rPr>
          <w:rFonts w:ascii="Arial" w:hAnsi="Arial" w:cs="Arial"/>
          <w:noProof/>
          <w:lang w:val="es-MX"/>
        </w:rPr>
      </w:pPr>
    </w:p>
    <w:p w14:paraId="75F72377" w14:textId="50103EDD" w:rsidR="00B55FBC" w:rsidRDefault="007F7D23" w:rsidP="00741F46">
      <w:pPr>
        <w:tabs>
          <w:tab w:val="left" w:pos="1139"/>
        </w:tabs>
        <w:spacing w:line="360" w:lineRule="auto"/>
        <w:jc w:val="both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En este comando lo que busqué fue sobre programación en c</w:t>
      </w:r>
      <w:r w:rsidR="00741F46">
        <w:rPr>
          <w:rFonts w:ascii="Arial" w:hAnsi="Arial" w:cs="Arial"/>
          <w:noProof/>
          <w:lang w:val="es-MX"/>
        </w:rPr>
        <w:t>, en intext agregué ingeniería y como filetype pdf, y con esas características el buscador solo me arrojó una página que es la que se muestra en el screenshot.</w:t>
      </w:r>
    </w:p>
    <w:p w14:paraId="0CB0556D" w14:textId="77777777" w:rsidR="00ED5EEA" w:rsidRDefault="00ED5EEA" w:rsidP="00741F46">
      <w:pPr>
        <w:tabs>
          <w:tab w:val="left" w:pos="1139"/>
        </w:tabs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5750481A" w14:textId="4DF8AF0C" w:rsidR="00ED5EEA" w:rsidRDefault="00ED5EEA" w:rsidP="00ED5EEA">
      <w:pPr>
        <w:tabs>
          <w:tab w:val="left" w:pos="1139"/>
        </w:tabs>
        <w:spacing w:line="360" w:lineRule="auto"/>
        <w:jc w:val="center"/>
        <w:rPr>
          <w:rFonts w:ascii="Arial" w:hAnsi="Arial" w:cs="Arial"/>
          <w:b/>
          <w:bCs/>
          <w:noProof/>
          <w:lang w:val="es-MX"/>
        </w:rPr>
      </w:pPr>
      <w:r w:rsidRPr="00ED5EEA">
        <w:rPr>
          <w:rFonts w:ascii="Arial" w:hAnsi="Arial" w:cs="Arial"/>
          <w:b/>
          <w:bCs/>
          <w:noProof/>
          <w:lang w:val="es-MX"/>
        </w:rPr>
        <w:t>Convertidor de unidades</w:t>
      </w:r>
    </w:p>
    <w:p w14:paraId="37536E9E" w14:textId="5F875341" w:rsidR="00ED5EEA" w:rsidRDefault="00BA183C" w:rsidP="00BA183C">
      <w:pPr>
        <w:tabs>
          <w:tab w:val="left" w:pos="1139"/>
        </w:tabs>
        <w:spacing w:line="360" w:lineRule="auto"/>
        <w:jc w:val="both"/>
        <w:rPr>
          <w:rFonts w:ascii="Arial" w:hAnsi="Arial" w:cs="Arial"/>
          <w:lang w:val="es-MX"/>
        </w:rPr>
      </w:pPr>
      <w:r w:rsidRPr="00BA183C">
        <w:rPr>
          <w:rFonts w:ascii="Arial" w:hAnsi="Arial" w:cs="Arial"/>
          <w:lang w:val="es-MX"/>
        </w:rPr>
        <w:t xml:space="preserve">El buscador de Google </w:t>
      </w:r>
      <w:r w:rsidR="001A551B">
        <w:rPr>
          <w:rFonts w:ascii="Arial" w:hAnsi="Arial" w:cs="Arial"/>
          <w:lang w:val="es-MX"/>
        </w:rPr>
        <w:t xml:space="preserve">además de tener lo diferentes comandos mostrados en las imágenes anteriores </w:t>
      </w:r>
      <w:r w:rsidRPr="00BA183C">
        <w:rPr>
          <w:rFonts w:ascii="Arial" w:hAnsi="Arial" w:cs="Arial"/>
          <w:lang w:val="es-MX"/>
        </w:rPr>
        <w:t>también se puede utilizar para obtener la equivalencia entre dos sistemas de unidades.</w:t>
      </w:r>
      <w:r>
        <w:rPr>
          <w:rFonts w:ascii="Arial" w:hAnsi="Arial" w:cs="Arial"/>
          <w:lang w:val="es-MX"/>
        </w:rPr>
        <w:t xml:space="preserve"> Ejemplo: </w:t>
      </w:r>
    </w:p>
    <w:p w14:paraId="65B9956E" w14:textId="76B61BAA" w:rsidR="00BA183C" w:rsidRDefault="00CA4EB4" w:rsidP="00BA183C">
      <w:pPr>
        <w:tabs>
          <w:tab w:val="left" w:pos="1139"/>
        </w:tabs>
        <w:spacing w:line="360" w:lineRule="auto"/>
        <w:jc w:val="both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27280BE3" wp14:editId="4C3DB784">
            <wp:extent cx="6334125" cy="3560445"/>
            <wp:effectExtent l="0" t="0" r="9525" b="1905"/>
            <wp:docPr id="189371006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AAD54" w14:textId="77777777" w:rsidR="005A21B2" w:rsidRDefault="005A21B2" w:rsidP="001A551B">
      <w:pPr>
        <w:tabs>
          <w:tab w:val="left" w:pos="1549"/>
        </w:tabs>
        <w:rPr>
          <w:rFonts w:ascii="Arial" w:hAnsi="Arial" w:cs="Arial"/>
          <w:lang w:val="es-MX"/>
        </w:rPr>
      </w:pPr>
    </w:p>
    <w:p w14:paraId="74677F2C" w14:textId="316B3B9C" w:rsidR="001A551B" w:rsidRDefault="00A14B4A" w:rsidP="001A551B">
      <w:pPr>
        <w:tabs>
          <w:tab w:val="left" w:pos="1549"/>
        </w:tabs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Decidí hacer la conversión entre yenes (moneda nacional de Japón) </w:t>
      </w:r>
      <w:r w:rsidR="00D358C9">
        <w:rPr>
          <w:rFonts w:ascii="Arial" w:hAnsi="Arial" w:cs="Arial"/>
          <w:noProof/>
          <w:lang w:val="es-MX"/>
        </w:rPr>
        <w:t>y pesos mexicanos.</w:t>
      </w:r>
    </w:p>
    <w:p w14:paraId="6C7899DE" w14:textId="77777777" w:rsidR="00743EDB" w:rsidRDefault="00743EDB" w:rsidP="001A551B">
      <w:pPr>
        <w:tabs>
          <w:tab w:val="left" w:pos="1549"/>
        </w:tabs>
        <w:rPr>
          <w:rFonts w:ascii="Arial" w:hAnsi="Arial" w:cs="Arial"/>
          <w:noProof/>
          <w:lang w:val="es-MX"/>
        </w:rPr>
      </w:pPr>
    </w:p>
    <w:p w14:paraId="33F5AF27" w14:textId="7E8BD7EC" w:rsidR="00743EDB" w:rsidRDefault="0069096D" w:rsidP="00743EDB">
      <w:pPr>
        <w:tabs>
          <w:tab w:val="left" w:pos="1549"/>
        </w:tabs>
        <w:jc w:val="center"/>
        <w:rPr>
          <w:rFonts w:ascii="Arial" w:hAnsi="Arial" w:cs="Arial"/>
          <w:b/>
          <w:bCs/>
          <w:noProof/>
          <w:lang w:val="es-MX"/>
        </w:rPr>
      </w:pPr>
      <w:r w:rsidRPr="000D3CAD">
        <w:rPr>
          <w:rFonts w:ascii="Arial" w:hAnsi="Arial" w:cs="Arial"/>
          <w:b/>
          <w:bCs/>
          <w:noProof/>
          <w:lang w:val="es-MX"/>
        </w:rPr>
        <w:t xml:space="preserve">Gráfica de una figura en </w:t>
      </w:r>
      <w:r w:rsidR="000D3CAD" w:rsidRPr="000D3CAD">
        <w:rPr>
          <w:rFonts w:ascii="Arial" w:hAnsi="Arial" w:cs="Arial"/>
          <w:b/>
          <w:bCs/>
          <w:noProof/>
          <w:lang w:val="es-MX"/>
        </w:rPr>
        <w:t xml:space="preserve">3D </w:t>
      </w:r>
    </w:p>
    <w:p w14:paraId="6DE9229F" w14:textId="55E76D2C" w:rsidR="000D3CAD" w:rsidRDefault="000D3CAD" w:rsidP="00743EDB">
      <w:pPr>
        <w:tabs>
          <w:tab w:val="left" w:pos="1549"/>
        </w:tabs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noProof/>
          <w:lang w:val="es-MX"/>
        </w:rPr>
        <w:drawing>
          <wp:anchor distT="0" distB="0" distL="114300" distR="114300" simplePos="0" relativeHeight="251662848" behindDoc="0" locked="0" layoutInCell="1" allowOverlap="1" wp14:anchorId="0F93DC73" wp14:editId="74EF7301">
            <wp:simplePos x="0" y="0"/>
            <wp:positionH relativeFrom="column">
              <wp:posOffset>-148834</wp:posOffset>
            </wp:positionH>
            <wp:positionV relativeFrom="page">
              <wp:posOffset>4914412</wp:posOffset>
            </wp:positionV>
            <wp:extent cx="6623685" cy="3724275"/>
            <wp:effectExtent l="0" t="0" r="5715" b="9525"/>
            <wp:wrapSquare wrapText="bothSides"/>
            <wp:docPr id="1806601902" name="Imagen 12" descr="Gráfico, Gráfico de superfici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01902" name="Imagen 12" descr="Gráfico, Gráfico de superficie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28037" w14:textId="52F2B16B" w:rsidR="000D3CAD" w:rsidRDefault="000D3CAD" w:rsidP="000D3CAD">
      <w:pPr>
        <w:tabs>
          <w:tab w:val="left" w:pos="4306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ab/>
      </w:r>
    </w:p>
    <w:p w14:paraId="01AC5A5D" w14:textId="564582AA" w:rsidR="005D46DC" w:rsidRDefault="000D3CAD" w:rsidP="00407365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esta gráfica </w:t>
      </w:r>
      <w:r w:rsidR="005D46DC">
        <w:rPr>
          <w:rFonts w:ascii="Arial" w:hAnsi="Arial" w:cs="Arial"/>
          <w:lang w:val="es-MX"/>
        </w:rPr>
        <w:t xml:space="preserve">ocupe la ecuación de un paraboloide, dicha </w:t>
      </w:r>
      <w:r w:rsidR="00407365">
        <w:rPr>
          <w:rFonts w:ascii="Arial" w:hAnsi="Arial" w:cs="Arial"/>
          <w:lang w:val="es-MX"/>
        </w:rPr>
        <w:t>ecuación</w:t>
      </w:r>
      <w:r w:rsidR="005D46DC">
        <w:rPr>
          <w:rFonts w:ascii="Arial" w:hAnsi="Arial" w:cs="Arial"/>
          <w:lang w:val="es-MX"/>
        </w:rPr>
        <w:t xml:space="preserve"> es la siguiente: </w:t>
      </w:r>
    </w:p>
    <w:p w14:paraId="09DF9652" w14:textId="77C23E37" w:rsidR="000D3CAD" w:rsidRDefault="00407365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z= x^2+y^2</w:t>
      </w:r>
    </w:p>
    <w:p w14:paraId="47C42DCA" w14:textId="77777777" w:rsidR="00E32491" w:rsidRDefault="00E32491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22F2E4DD" w14:textId="77777777" w:rsidR="00E32491" w:rsidRDefault="00E32491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276DB50C" w14:textId="22112FEE" w:rsidR="00E32491" w:rsidRDefault="00E32491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15A1FAEA" w14:textId="6070B163" w:rsidR="00583F54" w:rsidRPr="00583F54" w:rsidRDefault="00583F54" w:rsidP="00583F54">
      <w:pPr>
        <w:tabs>
          <w:tab w:val="left" w:pos="4306"/>
        </w:tabs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583F54">
        <w:rPr>
          <w:rFonts w:ascii="Arial" w:hAnsi="Arial" w:cs="Arial"/>
          <w:b/>
          <w:bCs/>
          <w:lang w:val="es-MX"/>
        </w:rPr>
        <w:t>Google Académico</w:t>
      </w:r>
    </w:p>
    <w:p w14:paraId="672E786A" w14:textId="77777777" w:rsidR="000D3CAD" w:rsidRDefault="000D3CAD" w:rsidP="000D3CAD">
      <w:pPr>
        <w:rPr>
          <w:rFonts w:ascii="Arial" w:hAnsi="Arial" w:cs="Arial"/>
          <w:lang w:val="es-MX"/>
        </w:rPr>
      </w:pPr>
    </w:p>
    <w:p w14:paraId="1BB8C9A5" w14:textId="3E36159D" w:rsidR="00512501" w:rsidRDefault="006A1B76" w:rsidP="0013347A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 una herramienta de Google que como su nombre lo indica proporciona ayuda a estudiantes y académicos </w:t>
      </w:r>
      <w:r w:rsidR="0013347A">
        <w:rPr>
          <w:rFonts w:ascii="Arial" w:hAnsi="Arial" w:cs="Arial"/>
          <w:lang w:val="es-MX"/>
        </w:rPr>
        <w:t>con respecto a revistas o artículos en específico.</w:t>
      </w:r>
    </w:p>
    <w:p w14:paraId="7E5317CA" w14:textId="741CA12F" w:rsidR="00512501" w:rsidRPr="00C323CF" w:rsidRDefault="00C323CF" w:rsidP="00C323CF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>
        <w:rPr>
          <w:rFonts w:ascii="Arial" w:hAnsi="Arial" w:cs="Arial"/>
          <w:b/>
          <w:bCs/>
          <w:lang w:val="es-MX"/>
        </w:rPr>
        <w:t>autor</w:t>
      </w:r>
    </w:p>
    <w:p w14:paraId="4C160232" w14:textId="7403CE59" w:rsidR="00C323CF" w:rsidRPr="00C323CF" w:rsidRDefault="00C323CF" w:rsidP="00C323CF">
      <w:pPr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Con este comando </w:t>
      </w:r>
      <w:r w:rsidR="002A3130">
        <w:rPr>
          <w:rFonts w:ascii="Arial" w:hAnsi="Arial" w:cs="Arial"/>
          <w:lang w:val="es-MX"/>
        </w:rPr>
        <w:t>autor:</w:t>
      </w:r>
      <w:r w:rsidR="002A3130" w:rsidRPr="002A3130">
        <w:rPr>
          <w:rFonts w:ascii="Arial" w:hAnsi="Arial" w:cs="Arial"/>
          <w:lang w:val="es-MX"/>
        </w:rPr>
        <w:t>&lt;</w:t>
      </w:r>
      <w:r w:rsidR="00E440EB">
        <w:rPr>
          <w:rFonts w:ascii="Arial" w:hAnsi="Arial" w:cs="Arial"/>
          <w:lang w:val="es-MX"/>
        </w:rPr>
        <w:t>nombre</w:t>
      </w:r>
      <w:r w:rsidR="002A3130" w:rsidRPr="002A3130">
        <w:rPr>
          <w:rFonts w:ascii="Arial" w:hAnsi="Arial" w:cs="Arial"/>
          <w:lang w:val="es-MX"/>
        </w:rPr>
        <w:t xml:space="preserve">&gt; </w:t>
      </w:r>
      <w:r>
        <w:rPr>
          <w:rFonts w:ascii="Arial" w:hAnsi="Arial" w:cs="Arial"/>
          <w:lang w:val="es-MX"/>
        </w:rPr>
        <w:t>se indica lo que se quiere buscar, libros, artículos</w:t>
      </w:r>
      <w:r w:rsidR="002A3130">
        <w:rPr>
          <w:rFonts w:ascii="Arial" w:hAnsi="Arial" w:cs="Arial"/>
          <w:lang w:val="es-MX"/>
        </w:rPr>
        <w:t xml:space="preserve"> o publicaciones de un autor en específico</w:t>
      </w:r>
      <w:r w:rsidR="00E440EB">
        <w:rPr>
          <w:rFonts w:ascii="Arial" w:hAnsi="Arial" w:cs="Arial"/>
          <w:lang w:val="es-MX"/>
        </w:rPr>
        <w:t>.</w:t>
      </w:r>
    </w:p>
    <w:p w14:paraId="4C41A17F" w14:textId="755D5CEC" w:rsidR="0013347A" w:rsidRPr="00512501" w:rsidRDefault="0013347A" w:rsidP="00512501">
      <w:pPr>
        <w:spacing w:line="360" w:lineRule="auto"/>
        <w:jc w:val="both"/>
        <w:rPr>
          <w:rFonts w:ascii="Arial" w:hAnsi="Arial" w:cs="Arial"/>
          <w:lang w:val="es-MX"/>
        </w:rPr>
      </w:pPr>
      <w:r w:rsidRPr="00512501">
        <w:rPr>
          <w:rFonts w:ascii="Arial" w:hAnsi="Arial" w:cs="Arial"/>
          <w:lang w:val="es-MX"/>
        </w:rPr>
        <w:t xml:space="preserve"> </w:t>
      </w:r>
    </w:p>
    <w:p w14:paraId="4AA825E4" w14:textId="39859847" w:rsidR="0095650C" w:rsidRDefault="004F0A69" w:rsidP="00E440EB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Decidí buscar sobre una de mis autoras favoritas</w:t>
      </w:r>
      <w:r w:rsidR="00CB03CC">
        <w:rPr>
          <w:rFonts w:ascii="Arial" w:hAnsi="Arial" w:cs="Arial"/>
          <w:lang w:val="es-MX"/>
        </w:rPr>
        <w:t xml:space="preserve"> que es</w:t>
      </w:r>
      <w:r>
        <w:rPr>
          <w:rFonts w:ascii="Arial" w:hAnsi="Arial" w:cs="Arial"/>
          <w:lang w:val="es-MX"/>
        </w:rPr>
        <w:t xml:space="preserve"> Mercedes Ron </w:t>
      </w:r>
      <w:r w:rsidR="00287646">
        <w:rPr>
          <w:rFonts w:ascii="Arial" w:hAnsi="Arial" w:cs="Arial"/>
          <w:lang w:val="es-MX"/>
        </w:rPr>
        <w:t xml:space="preserve">y recordando el comando comillas </w:t>
      </w:r>
      <w:r w:rsidR="002D4D23">
        <w:rPr>
          <w:rFonts w:ascii="Arial" w:hAnsi="Arial" w:cs="Arial"/>
          <w:lang w:val="es-MX"/>
        </w:rPr>
        <w:t xml:space="preserve">escribí lo siguiente “culpa nuestra” con esto mi búsqueda sobre esta autora se limito a el libro que puse entre comillas. </w:t>
      </w:r>
    </w:p>
    <w:p w14:paraId="778D3B0F" w14:textId="77777777" w:rsidR="00D1444B" w:rsidRDefault="00D1444B" w:rsidP="00E440EB">
      <w:pPr>
        <w:spacing w:line="360" w:lineRule="auto"/>
        <w:jc w:val="both"/>
        <w:rPr>
          <w:rFonts w:ascii="Arial" w:hAnsi="Arial" w:cs="Arial"/>
          <w:lang w:val="es-MX"/>
        </w:rPr>
      </w:pPr>
    </w:p>
    <w:p w14:paraId="1AA28D99" w14:textId="08E893C3" w:rsidR="00667529" w:rsidRDefault="00667529" w:rsidP="00667529">
      <w:pPr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667529">
        <w:rPr>
          <w:rFonts w:ascii="Arial" w:hAnsi="Arial" w:cs="Arial"/>
          <w:b/>
          <w:bCs/>
          <w:lang w:val="es-MX"/>
        </w:rPr>
        <w:t>Google Lens</w:t>
      </w:r>
    </w:p>
    <w:p w14:paraId="1D6E92F6" w14:textId="13BEE8E4" w:rsidR="00667529" w:rsidRDefault="00987C55" w:rsidP="00667529">
      <w:pPr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2064" behindDoc="0" locked="0" layoutInCell="1" allowOverlap="1" wp14:anchorId="1086B4AF" wp14:editId="565153CA">
            <wp:simplePos x="0" y="0"/>
            <wp:positionH relativeFrom="column">
              <wp:posOffset>-3621</wp:posOffset>
            </wp:positionH>
            <wp:positionV relativeFrom="page">
              <wp:posOffset>7784362</wp:posOffset>
            </wp:positionV>
            <wp:extent cx="3599180" cy="2026285"/>
            <wp:effectExtent l="0" t="0" r="1270" b="0"/>
            <wp:wrapSquare wrapText="bothSides"/>
            <wp:docPr id="209738930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202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6B880" w14:textId="05EFDE1A" w:rsidR="00667529" w:rsidRDefault="003424F8" w:rsidP="00667529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Considero</w:t>
      </w:r>
      <w:r w:rsidR="008A6EE2">
        <w:rPr>
          <w:rFonts w:ascii="Arial" w:hAnsi="Arial" w:cs="Arial"/>
          <w:lang w:val="es-MX"/>
        </w:rPr>
        <w:t xml:space="preserve"> que gracias a la inteligencia artificial ahora Google puede encontrar las cosas de manera más sencilla</w:t>
      </w:r>
      <w:r>
        <w:rPr>
          <w:rFonts w:ascii="Arial" w:hAnsi="Arial" w:cs="Arial"/>
          <w:lang w:val="es-MX"/>
        </w:rPr>
        <w:t xml:space="preserve"> y rápida</w:t>
      </w:r>
      <w:r w:rsidR="008A6EE2">
        <w:rPr>
          <w:rFonts w:ascii="Arial" w:hAnsi="Arial" w:cs="Arial"/>
          <w:lang w:val="es-MX"/>
        </w:rPr>
        <w:t xml:space="preserve"> en este caso la imagen del perrito</w:t>
      </w:r>
      <w:r>
        <w:rPr>
          <w:rFonts w:ascii="Arial" w:hAnsi="Arial" w:cs="Arial"/>
          <w:lang w:val="es-MX"/>
        </w:rPr>
        <w:t>,</w:t>
      </w:r>
      <w:r w:rsidR="008A6EE2">
        <w:rPr>
          <w:rFonts w:ascii="Arial" w:hAnsi="Arial" w:cs="Arial"/>
          <w:lang w:val="es-MX"/>
        </w:rPr>
        <w:t xml:space="preserve"> el algoritmo </w:t>
      </w:r>
      <w:r>
        <w:rPr>
          <w:rFonts w:ascii="Arial" w:hAnsi="Arial" w:cs="Arial"/>
          <w:lang w:val="es-MX"/>
        </w:rPr>
        <w:t xml:space="preserve">en automático busca en la red imágenes similares a la que </w:t>
      </w:r>
      <w:r w:rsidR="00DF60ED">
        <w:rPr>
          <w:rFonts w:ascii="Arial" w:hAnsi="Arial" w:cs="Arial"/>
          <w:lang w:val="es-MX"/>
        </w:rPr>
        <w:t xml:space="preserve">yo </w:t>
      </w:r>
      <w:r w:rsidR="00484D72">
        <w:rPr>
          <w:rFonts w:ascii="Arial" w:hAnsi="Arial" w:cs="Arial"/>
          <w:lang w:val="es-MX"/>
        </w:rPr>
        <w:t xml:space="preserve">coloqué. </w:t>
      </w:r>
    </w:p>
    <w:p w14:paraId="598553C5" w14:textId="3BE7FF1A" w:rsidR="000D3CAD" w:rsidRPr="000D3CAD" w:rsidRDefault="00512501" w:rsidP="000D3CAD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67968" behindDoc="0" locked="0" layoutInCell="1" allowOverlap="1" wp14:anchorId="69312178" wp14:editId="54141C92">
            <wp:simplePos x="0" y="0"/>
            <wp:positionH relativeFrom="column">
              <wp:posOffset>3175</wp:posOffset>
            </wp:positionH>
            <wp:positionV relativeFrom="page">
              <wp:posOffset>2510790</wp:posOffset>
            </wp:positionV>
            <wp:extent cx="6334125" cy="3566160"/>
            <wp:effectExtent l="0" t="0" r="9525" b="0"/>
            <wp:wrapSquare wrapText="bothSides"/>
            <wp:docPr id="13027271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B6FF458" w14:textId="3721B778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61D60F5B" w14:textId="5697E863" w:rsidR="000D3CAD" w:rsidRDefault="000D3CAD" w:rsidP="000D3CAD">
      <w:pPr>
        <w:rPr>
          <w:rFonts w:ascii="Arial" w:hAnsi="Arial" w:cs="Arial"/>
          <w:lang w:val="es-MX"/>
        </w:rPr>
      </w:pPr>
    </w:p>
    <w:p w14:paraId="6E0FF7AC" w14:textId="6CF44774" w:rsidR="00382DD9" w:rsidRDefault="00F8328E" w:rsidP="00382DD9">
      <w:pPr>
        <w:jc w:val="center"/>
        <w:rPr>
          <w:rFonts w:ascii="Arial" w:hAnsi="Arial" w:cs="Arial"/>
          <w:b/>
          <w:bCs/>
          <w:lang w:val="es-MX"/>
        </w:rPr>
      </w:pPr>
      <w:r w:rsidRPr="00F8328E">
        <w:rPr>
          <w:rFonts w:ascii="Arial" w:hAnsi="Arial" w:cs="Arial"/>
          <w:b/>
          <w:bCs/>
          <w:lang w:val="es-MX"/>
        </w:rPr>
        <w:t xml:space="preserve">Conclusión </w:t>
      </w:r>
    </w:p>
    <w:p w14:paraId="524B78B8" w14:textId="77777777" w:rsidR="00F8328E" w:rsidRDefault="00F8328E" w:rsidP="00382DD9">
      <w:pPr>
        <w:jc w:val="center"/>
        <w:rPr>
          <w:rFonts w:ascii="Arial" w:hAnsi="Arial" w:cs="Arial"/>
          <w:b/>
          <w:bCs/>
          <w:lang w:val="es-MX"/>
        </w:rPr>
      </w:pPr>
    </w:p>
    <w:p w14:paraId="4B1B1B5E" w14:textId="179D6A6C" w:rsidR="00C31F4B" w:rsidRDefault="004E5F45" w:rsidP="00F8328E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En esta primera práctica de laboratorio me sirvió para aprender muchas cosas y la más importante para mi fue conocer acerca de los distintos comandos que puedo aplicar en el buscador de Google, sin duda gracias a ellos podré encontrar la información que busco de manera rápida</w:t>
      </w:r>
      <w:r w:rsidR="00AE3450">
        <w:rPr>
          <w:rFonts w:ascii="Arial" w:hAnsi="Arial" w:cs="Arial"/>
          <w:lang w:val="es-MX"/>
        </w:rPr>
        <w:t>, también aprendí a ser un poco más rápido en la computadora de escritorio</w:t>
      </w:r>
      <w:r w:rsidR="004B6D94">
        <w:rPr>
          <w:rFonts w:ascii="Arial" w:hAnsi="Arial" w:cs="Arial"/>
          <w:lang w:val="es-MX"/>
        </w:rPr>
        <w:t xml:space="preserve"> y con la práctica no me será </w:t>
      </w:r>
      <w:r w:rsidR="00C31F4B">
        <w:rPr>
          <w:rFonts w:ascii="Arial" w:hAnsi="Arial" w:cs="Arial"/>
          <w:lang w:val="es-MX"/>
        </w:rPr>
        <w:t xml:space="preserve">tedioso. Ahora, lo que se me dificultó fue </w:t>
      </w:r>
      <w:r w:rsidR="00DB6BFD">
        <w:rPr>
          <w:rFonts w:ascii="Arial" w:hAnsi="Arial" w:cs="Arial"/>
          <w:lang w:val="es-MX"/>
        </w:rPr>
        <w:t xml:space="preserve">aprender sobre el manejo de una computadora Apple ya que su sistema operativo si es distinto al que utilizo, que es Windows. En general me gustó la práctica y fue muy interesante. </w:t>
      </w:r>
    </w:p>
    <w:p w14:paraId="22A744E4" w14:textId="77777777" w:rsidR="00106E7A" w:rsidRDefault="00106E7A" w:rsidP="00F8328E">
      <w:pPr>
        <w:spacing w:line="360" w:lineRule="auto"/>
        <w:jc w:val="both"/>
        <w:rPr>
          <w:rFonts w:ascii="Arial" w:hAnsi="Arial" w:cs="Arial"/>
          <w:lang w:val="es-MX"/>
        </w:rPr>
      </w:pPr>
    </w:p>
    <w:p w14:paraId="5E92EC65" w14:textId="2E4E3AB0" w:rsidR="00106E7A" w:rsidRPr="00106E7A" w:rsidRDefault="00106E7A" w:rsidP="00F8328E">
      <w:pPr>
        <w:spacing w:line="360" w:lineRule="auto"/>
        <w:jc w:val="both"/>
        <w:rPr>
          <w:rFonts w:ascii="Arial" w:hAnsi="Arial" w:cs="Arial"/>
          <w:b/>
          <w:bCs/>
          <w:lang w:val="es-MX"/>
        </w:rPr>
      </w:pPr>
      <w:r w:rsidRPr="00106E7A">
        <w:rPr>
          <w:rFonts w:ascii="Arial" w:hAnsi="Arial" w:cs="Arial"/>
          <w:b/>
          <w:bCs/>
          <w:lang w:val="es-MX"/>
        </w:rPr>
        <w:t>Liga de Git:</w:t>
      </w:r>
      <w:r w:rsidR="004F4F65">
        <w:rPr>
          <w:rFonts w:ascii="Arial" w:hAnsi="Arial" w:cs="Arial"/>
          <w:b/>
          <w:bCs/>
          <w:lang w:val="es-MX"/>
        </w:rPr>
        <w:t xml:space="preserve"> </w:t>
      </w:r>
    </w:p>
    <w:p w14:paraId="6DEDB5A1" w14:textId="77777777" w:rsidR="000D3CAD" w:rsidRDefault="000D3CAD" w:rsidP="000D3CAD">
      <w:pPr>
        <w:rPr>
          <w:rFonts w:ascii="Arial" w:hAnsi="Arial" w:cs="Arial"/>
          <w:lang w:val="es-MX"/>
        </w:rPr>
      </w:pPr>
    </w:p>
    <w:p w14:paraId="32BF5552" w14:textId="2360ABA5" w:rsidR="002B7C2A" w:rsidRPr="002B7C2A" w:rsidRDefault="002B7C2A" w:rsidP="000D3CAD">
      <w:pPr>
        <w:rPr>
          <w:rFonts w:ascii="Arial" w:hAnsi="Arial" w:cs="Arial"/>
          <w:b/>
          <w:bCs/>
          <w:lang w:val="es-MX"/>
        </w:rPr>
      </w:pPr>
      <w:r w:rsidRPr="002B7C2A">
        <w:rPr>
          <w:rFonts w:ascii="Arial" w:hAnsi="Arial" w:cs="Arial"/>
          <w:b/>
          <w:bCs/>
          <w:lang w:val="es-MX"/>
        </w:rPr>
        <w:t xml:space="preserve">Fuentes de consulta: </w:t>
      </w:r>
    </w:p>
    <w:p w14:paraId="73F9D303" w14:textId="77777777" w:rsidR="009D28E5" w:rsidRDefault="009D28E5" w:rsidP="009D28E5">
      <w:pPr>
        <w:rPr>
          <w:rFonts w:ascii="Arial" w:hAnsi="Arial" w:cs="Arial"/>
          <w:lang w:val="es-MX"/>
        </w:rPr>
      </w:pPr>
    </w:p>
    <w:p w14:paraId="7A0C8778" w14:textId="47E10CF4" w:rsidR="00C741E5" w:rsidRPr="009D28E5" w:rsidRDefault="000B0750" w:rsidP="006869B9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 w:rsidRPr="009D28E5">
        <w:rPr>
          <w:rFonts w:ascii="Arial" w:hAnsi="Arial" w:cs="Arial"/>
          <w:lang w:val="es-MX"/>
        </w:rPr>
        <w:t>García, Edgar</w:t>
      </w:r>
      <w:r w:rsidR="009D28E5">
        <w:rPr>
          <w:rFonts w:ascii="Arial" w:hAnsi="Arial" w:cs="Arial"/>
          <w:lang w:val="es-MX"/>
        </w:rPr>
        <w:t xml:space="preserve"> </w:t>
      </w:r>
      <w:r w:rsidR="006E6F80">
        <w:rPr>
          <w:rFonts w:ascii="Arial" w:hAnsi="Arial" w:cs="Arial"/>
          <w:lang w:val="es-MX"/>
        </w:rPr>
        <w:t xml:space="preserve">&amp; </w:t>
      </w:r>
      <w:r w:rsidR="009D28E5">
        <w:rPr>
          <w:rFonts w:ascii="Arial" w:hAnsi="Arial" w:cs="Arial"/>
          <w:lang w:val="es-MX"/>
        </w:rPr>
        <w:t>Solano, Jorge. (</w:t>
      </w:r>
      <w:r w:rsidR="000F0B68">
        <w:rPr>
          <w:rFonts w:ascii="Arial" w:hAnsi="Arial" w:cs="Arial"/>
          <w:lang w:val="es-MX"/>
        </w:rPr>
        <w:t xml:space="preserve">2022, febrero 21). </w:t>
      </w:r>
      <w:r w:rsidR="00423C74">
        <w:rPr>
          <w:rFonts w:ascii="Arial" w:hAnsi="Arial" w:cs="Arial"/>
          <w:lang w:val="es-MX"/>
        </w:rPr>
        <w:t xml:space="preserve">Guía </w:t>
      </w:r>
      <w:r w:rsidR="004D34B0">
        <w:rPr>
          <w:rFonts w:ascii="Arial" w:hAnsi="Arial" w:cs="Arial"/>
          <w:lang w:val="es-MX"/>
        </w:rPr>
        <w:t>p</w:t>
      </w:r>
      <w:r w:rsidR="00423C74">
        <w:rPr>
          <w:rFonts w:ascii="Arial" w:hAnsi="Arial" w:cs="Arial"/>
          <w:lang w:val="es-MX"/>
        </w:rPr>
        <w:t xml:space="preserve">ráctica de </w:t>
      </w:r>
      <w:r w:rsidR="00C82B99">
        <w:rPr>
          <w:rFonts w:ascii="Arial" w:hAnsi="Arial" w:cs="Arial"/>
          <w:lang w:val="es-MX"/>
        </w:rPr>
        <w:t>estudio 01: La computación como herramienta de trabajo del profesional de ingeniería.</w:t>
      </w:r>
      <w:r w:rsidR="00B65CB7">
        <w:rPr>
          <w:rFonts w:ascii="Arial" w:hAnsi="Arial" w:cs="Arial"/>
          <w:lang w:val="es-MX"/>
        </w:rPr>
        <w:t xml:space="preserve"> </w:t>
      </w:r>
      <w:r w:rsidR="00B65CB7" w:rsidRPr="00386828">
        <w:rPr>
          <w:rFonts w:ascii="Arial" w:hAnsi="Arial" w:cs="Arial"/>
          <w:i/>
          <w:iCs/>
          <w:lang w:val="es-MX"/>
        </w:rPr>
        <w:t>Manual de prácticas del Laboratorio de Fundamentos de programación.</w:t>
      </w:r>
      <w:r w:rsidR="00C82B99">
        <w:rPr>
          <w:rFonts w:ascii="Arial" w:hAnsi="Arial" w:cs="Arial"/>
          <w:lang w:val="es-MX"/>
        </w:rPr>
        <w:t xml:space="preserve"> </w:t>
      </w:r>
      <w:r w:rsidR="00393FF6">
        <w:rPr>
          <w:rFonts w:ascii="Arial" w:hAnsi="Arial" w:cs="Arial"/>
          <w:lang w:val="es-MX"/>
        </w:rPr>
        <w:t xml:space="preserve">Facultad de Ingeniería. </w:t>
      </w:r>
      <w:r w:rsidR="00775CC2">
        <w:rPr>
          <w:rFonts w:ascii="Arial" w:hAnsi="Arial" w:cs="Arial"/>
          <w:lang w:val="es-MX"/>
        </w:rPr>
        <w:t>pp. 4 – 19</w:t>
      </w:r>
      <w:r w:rsidR="005E0319">
        <w:rPr>
          <w:rFonts w:ascii="Arial" w:hAnsi="Arial" w:cs="Arial"/>
          <w:lang w:val="es-MX"/>
        </w:rPr>
        <w:t>. Recuperado el 18 de agos</w:t>
      </w:r>
      <w:r w:rsidR="006E7B70">
        <w:rPr>
          <w:rFonts w:ascii="Arial" w:hAnsi="Arial" w:cs="Arial"/>
          <w:lang w:val="es-MX"/>
        </w:rPr>
        <w:t xml:space="preserve">to de 2024 de </w:t>
      </w:r>
      <w:hyperlink r:id="rId22" w:history="1">
        <w:r w:rsidR="006869B9" w:rsidRPr="00B65FE2">
          <w:rPr>
            <w:rStyle w:val="Hipervnculo"/>
            <w:rFonts w:ascii="Arial" w:hAnsi="Arial" w:cs="Arial"/>
            <w:lang w:val="es-MX"/>
          </w:rPr>
          <w:t>http://lcp02.fi-b.unam.mx/</w:t>
        </w:r>
      </w:hyperlink>
      <w:r w:rsidR="006869B9">
        <w:rPr>
          <w:rFonts w:ascii="Arial" w:hAnsi="Arial" w:cs="Arial"/>
          <w:lang w:val="es-MX"/>
        </w:rPr>
        <w:t xml:space="preserve"> </w:t>
      </w:r>
    </w:p>
    <w:p w14:paraId="50D9756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55F8034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71562A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088F314F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150BB6EC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12E90492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74CD0A6B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4B403877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4A494B55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349D509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C584F9B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sectPr w:rsidR="000D3CAD" w:rsidRPr="000D3CAD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7A222E" w14:textId="77777777" w:rsidR="005033B9" w:rsidRDefault="005033B9">
      <w:r>
        <w:separator/>
      </w:r>
    </w:p>
  </w:endnote>
  <w:endnote w:type="continuationSeparator" w:id="0">
    <w:p w14:paraId="73B69A8B" w14:textId="77777777" w:rsidR="005033B9" w:rsidRDefault="005033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Fallback"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1"/>
    <w:family w:val="swiss"/>
    <w:pitch w:val="variable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FECA8A" w14:textId="77777777" w:rsidR="005033B9" w:rsidRDefault="005033B9">
      <w:r>
        <w:rPr>
          <w:color w:val="000000"/>
        </w:rPr>
        <w:separator/>
      </w:r>
    </w:p>
  </w:footnote>
  <w:footnote w:type="continuationSeparator" w:id="0">
    <w:p w14:paraId="6BC467B7" w14:textId="77777777" w:rsidR="005033B9" w:rsidRDefault="005033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EA1EA4"/>
    <w:multiLevelType w:val="hybridMultilevel"/>
    <w:tmpl w:val="2E3E4EC2"/>
    <w:lvl w:ilvl="0" w:tplc="24A4F748">
      <w:start w:val="2025"/>
      <w:numFmt w:val="bullet"/>
      <w:lvlText w:val="-"/>
      <w:lvlJc w:val="left"/>
      <w:pPr>
        <w:ind w:left="720" w:hanging="360"/>
      </w:pPr>
      <w:rPr>
        <w:rFonts w:ascii="Arial" w:eastAsia="Droid Sans Fallback" w:hAnsi="Arial" w:cs="Aria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9338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986B0F"/>
    <w:rsid w:val="00030B95"/>
    <w:rsid w:val="000941C8"/>
    <w:rsid w:val="000A37ED"/>
    <w:rsid w:val="000B0750"/>
    <w:rsid w:val="000D3CAD"/>
    <w:rsid w:val="000D4FBB"/>
    <w:rsid w:val="000E36CE"/>
    <w:rsid w:val="000F0B68"/>
    <w:rsid w:val="00106E7A"/>
    <w:rsid w:val="0013347A"/>
    <w:rsid w:val="00147888"/>
    <w:rsid w:val="00177347"/>
    <w:rsid w:val="00181C44"/>
    <w:rsid w:val="0018342D"/>
    <w:rsid w:val="001A551B"/>
    <w:rsid w:val="001B1834"/>
    <w:rsid w:val="001D650D"/>
    <w:rsid w:val="001D7DDC"/>
    <w:rsid w:val="00243464"/>
    <w:rsid w:val="00253551"/>
    <w:rsid w:val="002747F4"/>
    <w:rsid w:val="00287646"/>
    <w:rsid w:val="002A3130"/>
    <w:rsid w:val="002A7D49"/>
    <w:rsid w:val="002B5EEE"/>
    <w:rsid w:val="002B7C2A"/>
    <w:rsid w:val="002B7DD2"/>
    <w:rsid w:val="002C6387"/>
    <w:rsid w:val="002D4D23"/>
    <w:rsid w:val="003044D3"/>
    <w:rsid w:val="00313D0C"/>
    <w:rsid w:val="003424F8"/>
    <w:rsid w:val="00345937"/>
    <w:rsid w:val="00352AFB"/>
    <w:rsid w:val="00374CBD"/>
    <w:rsid w:val="0037714F"/>
    <w:rsid w:val="00382DD9"/>
    <w:rsid w:val="003850EA"/>
    <w:rsid w:val="00386828"/>
    <w:rsid w:val="00393FF6"/>
    <w:rsid w:val="00397B50"/>
    <w:rsid w:val="00400E95"/>
    <w:rsid w:val="00407365"/>
    <w:rsid w:val="00413002"/>
    <w:rsid w:val="00423C74"/>
    <w:rsid w:val="00441120"/>
    <w:rsid w:val="00466F7A"/>
    <w:rsid w:val="00484D72"/>
    <w:rsid w:val="004911BC"/>
    <w:rsid w:val="00496BAD"/>
    <w:rsid w:val="00497AB3"/>
    <w:rsid w:val="004A03C0"/>
    <w:rsid w:val="004B1A34"/>
    <w:rsid w:val="004B6D94"/>
    <w:rsid w:val="004D34B0"/>
    <w:rsid w:val="004D7156"/>
    <w:rsid w:val="004E0AC0"/>
    <w:rsid w:val="004E3DEA"/>
    <w:rsid w:val="004E5F45"/>
    <w:rsid w:val="004F0A69"/>
    <w:rsid w:val="004F3756"/>
    <w:rsid w:val="004F4F65"/>
    <w:rsid w:val="00502223"/>
    <w:rsid w:val="005033B9"/>
    <w:rsid w:val="00512501"/>
    <w:rsid w:val="00574011"/>
    <w:rsid w:val="00583F54"/>
    <w:rsid w:val="005A21B2"/>
    <w:rsid w:val="005D46DC"/>
    <w:rsid w:val="005D7CED"/>
    <w:rsid w:val="005E0319"/>
    <w:rsid w:val="005F2545"/>
    <w:rsid w:val="005F3261"/>
    <w:rsid w:val="005F7B0F"/>
    <w:rsid w:val="006021C3"/>
    <w:rsid w:val="00602602"/>
    <w:rsid w:val="00603816"/>
    <w:rsid w:val="00652370"/>
    <w:rsid w:val="0065498B"/>
    <w:rsid w:val="00667529"/>
    <w:rsid w:val="00673464"/>
    <w:rsid w:val="006869B9"/>
    <w:rsid w:val="0069096D"/>
    <w:rsid w:val="006A1B76"/>
    <w:rsid w:val="006B5E12"/>
    <w:rsid w:val="006D30C5"/>
    <w:rsid w:val="006E6F80"/>
    <w:rsid w:val="006E7B70"/>
    <w:rsid w:val="00701662"/>
    <w:rsid w:val="00712763"/>
    <w:rsid w:val="00740A6A"/>
    <w:rsid w:val="007414BB"/>
    <w:rsid w:val="00741F46"/>
    <w:rsid w:val="00743EDB"/>
    <w:rsid w:val="00763FA7"/>
    <w:rsid w:val="00772D5E"/>
    <w:rsid w:val="007739A0"/>
    <w:rsid w:val="007759B0"/>
    <w:rsid w:val="00775CC2"/>
    <w:rsid w:val="007C4509"/>
    <w:rsid w:val="007F360C"/>
    <w:rsid w:val="007F7A32"/>
    <w:rsid w:val="007F7D23"/>
    <w:rsid w:val="0080566D"/>
    <w:rsid w:val="00807535"/>
    <w:rsid w:val="00825C1D"/>
    <w:rsid w:val="0082688E"/>
    <w:rsid w:val="008602E6"/>
    <w:rsid w:val="0086129B"/>
    <w:rsid w:val="00862D53"/>
    <w:rsid w:val="008842F9"/>
    <w:rsid w:val="008A2851"/>
    <w:rsid w:val="008A6EE2"/>
    <w:rsid w:val="008C17B6"/>
    <w:rsid w:val="008D4AD1"/>
    <w:rsid w:val="008F1CF4"/>
    <w:rsid w:val="008F2130"/>
    <w:rsid w:val="008F2274"/>
    <w:rsid w:val="008F58CB"/>
    <w:rsid w:val="00932698"/>
    <w:rsid w:val="009431DC"/>
    <w:rsid w:val="00943E6E"/>
    <w:rsid w:val="0095650C"/>
    <w:rsid w:val="00975A72"/>
    <w:rsid w:val="00977FC8"/>
    <w:rsid w:val="00986B0F"/>
    <w:rsid w:val="00987C55"/>
    <w:rsid w:val="00990490"/>
    <w:rsid w:val="009C47CE"/>
    <w:rsid w:val="009D28E5"/>
    <w:rsid w:val="009E33D4"/>
    <w:rsid w:val="00A04480"/>
    <w:rsid w:val="00A14B4A"/>
    <w:rsid w:val="00A4393E"/>
    <w:rsid w:val="00A5145B"/>
    <w:rsid w:val="00A748F3"/>
    <w:rsid w:val="00A9232B"/>
    <w:rsid w:val="00A9496F"/>
    <w:rsid w:val="00AE3450"/>
    <w:rsid w:val="00B023F4"/>
    <w:rsid w:val="00B55FBC"/>
    <w:rsid w:val="00B64174"/>
    <w:rsid w:val="00B65CB7"/>
    <w:rsid w:val="00B87E1A"/>
    <w:rsid w:val="00B95AD3"/>
    <w:rsid w:val="00BA183C"/>
    <w:rsid w:val="00BA4441"/>
    <w:rsid w:val="00BA4C23"/>
    <w:rsid w:val="00BA5C1F"/>
    <w:rsid w:val="00BB230A"/>
    <w:rsid w:val="00BC7188"/>
    <w:rsid w:val="00BD102F"/>
    <w:rsid w:val="00BD4348"/>
    <w:rsid w:val="00BF1DB9"/>
    <w:rsid w:val="00BF4DC4"/>
    <w:rsid w:val="00C2278D"/>
    <w:rsid w:val="00C31F4B"/>
    <w:rsid w:val="00C323CF"/>
    <w:rsid w:val="00C35CBE"/>
    <w:rsid w:val="00C35EE1"/>
    <w:rsid w:val="00C40752"/>
    <w:rsid w:val="00C738C5"/>
    <w:rsid w:val="00C741E5"/>
    <w:rsid w:val="00C82B99"/>
    <w:rsid w:val="00C83AAA"/>
    <w:rsid w:val="00C85AE5"/>
    <w:rsid w:val="00C917DC"/>
    <w:rsid w:val="00C91AFE"/>
    <w:rsid w:val="00CA4EB4"/>
    <w:rsid w:val="00CB03CC"/>
    <w:rsid w:val="00CD2E14"/>
    <w:rsid w:val="00CD7C7D"/>
    <w:rsid w:val="00D1444B"/>
    <w:rsid w:val="00D34E78"/>
    <w:rsid w:val="00D358C9"/>
    <w:rsid w:val="00D40198"/>
    <w:rsid w:val="00D47A44"/>
    <w:rsid w:val="00D75A99"/>
    <w:rsid w:val="00D837B2"/>
    <w:rsid w:val="00D842DC"/>
    <w:rsid w:val="00D9010B"/>
    <w:rsid w:val="00DB1DCF"/>
    <w:rsid w:val="00DB6BFD"/>
    <w:rsid w:val="00DD4DA0"/>
    <w:rsid w:val="00DE30AD"/>
    <w:rsid w:val="00DF60ED"/>
    <w:rsid w:val="00E006D1"/>
    <w:rsid w:val="00E04331"/>
    <w:rsid w:val="00E32491"/>
    <w:rsid w:val="00E43B98"/>
    <w:rsid w:val="00E440EB"/>
    <w:rsid w:val="00E6583D"/>
    <w:rsid w:val="00E70339"/>
    <w:rsid w:val="00E949B7"/>
    <w:rsid w:val="00E94F07"/>
    <w:rsid w:val="00ED305F"/>
    <w:rsid w:val="00ED5EEA"/>
    <w:rsid w:val="00F226ED"/>
    <w:rsid w:val="00F40E8A"/>
    <w:rsid w:val="00F82BED"/>
    <w:rsid w:val="00F8328E"/>
    <w:rsid w:val="00F957E4"/>
    <w:rsid w:val="00FC0171"/>
    <w:rsid w:val="00FD0D5B"/>
    <w:rsid w:val="00FD4FD5"/>
    <w:rsid w:val="00FF1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7F90BFF9"/>
  <w15:docId w15:val="{738779EC-6CA2-4A07-98A6-06BACDFE1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table" w:styleId="Tablaconcuadrcula">
    <w:name w:val="Table Grid"/>
    <w:basedOn w:val="Tablanormal"/>
    <w:uiPriority w:val="39"/>
    <w:rsid w:val="009E33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3">
    <w:name w:val="Plain Table 3"/>
    <w:basedOn w:val="Tablanormal"/>
    <w:uiPriority w:val="43"/>
    <w:rsid w:val="009E33D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9E33D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9E33D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1">
    <w:name w:val="Plain Table 1"/>
    <w:basedOn w:val="Tablanormal"/>
    <w:uiPriority w:val="41"/>
    <w:rsid w:val="009E33D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clara">
    <w:name w:val="Grid Table Light"/>
    <w:basedOn w:val="Tablanormal"/>
    <w:uiPriority w:val="40"/>
    <w:rsid w:val="000941C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5">
    <w:name w:val="Plain Table 5"/>
    <w:basedOn w:val="Tablanormal"/>
    <w:uiPriority w:val="45"/>
    <w:rsid w:val="000941C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7concolores">
    <w:name w:val="Grid Table 7 Colorful"/>
    <w:basedOn w:val="Tablanormal"/>
    <w:uiPriority w:val="52"/>
    <w:rsid w:val="000941C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0941C8"/>
    <w:rPr>
      <w:color w:val="BF4E14" w:themeColor="accent2" w:themeShade="BF"/>
    </w:r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Tablaconcuadrcula2-nfasis6">
    <w:name w:val="Grid Table 2 Accent 6"/>
    <w:basedOn w:val="Tablanormal"/>
    <w:uiPriority w:val="47"/>
    <w:rsid w:val="000941C8"/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Tablaconcuadrcula1clara-nfasis6">
    <w:name w:val="Grid Table 1 Light Accent 6"/>
    <w:basedOn w:val="Tablanormal"/>
    <w:uiPriority w:val="46"/>
    <w:rsid w:val="000941C8"/>
    <w:tblPr>
      <w:tblStyleRowBandSize w:val="1"/>
      <w:tblStyleColBandSize w:val="1"/>
      <w:tblBorders>
        <w:top w:val="single" w:sz="4" w:space="0" w:color="B3E5A1" w:themeColor="accent6" w:themeTint="66"/>
        <w:left w:val="single" w:sz="4" w:space="0" w:color="B3E5A1" w:themeColor="accent6" w:themeTint="66"/>
        <w:bottom w:val="single" w:sz="4" w:space="0" w:color="B3E5A1" w:themeColor="accent6" w:themeTint="66"/>
        <w:right w:val="single" w:sz="4" w:space="0" w:color="B3E5A1" w:themeColor="accent6" w:themeTint="66"/>
        <w:insideH w:val="single" w:sz="4" w:space="0" w:color="B3E5A1" w:themeColor="accent6" w:themeTint="66"/>
        <w:insideV w:val="single" w:sz="4" w:space="0" w:color="B3E5A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rrafodelista">
    <w:name w:val="List Paragraph"/>
    <w:basedOn w:val="Normal"/>
    <w:uiPriority w:val="34"/>
    <w:qFormat/>
    <w:rsid w:val="00345937"/>
    <w:pPr>
      <w:ind w:left="720"/>
      <w:contextualSpacing/>
    </w:pPr>
    <w:rPr>
      <w:rFonts w:cs="Mangal"/>
      <w:szCs w:val="21"/>
    </w:rPr>
  </w:style>
  <w:style w:type="character" w:styleId="Hipervnculo">
    <w:name w:val="Hyperlink"/>
    <w:basedOn w:val="Fuentedeprrafopredeter"/>
    <w:uiPriority w:val="99"/>
    <w:unhideWhenUsed/>
    <w:rsid w:val="006869B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869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lcp02.fi-b.unam.mx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1227</Words>
  <Characters>6749</Characters>
  <Application>Microsoft Office Word</Application>
  <DocSecurity>0</DocSecurity>
  <Lines>56</Lines>
  <Paragraphs>15</Paragraphs>
  <ScaleCrop>false</ScaleCrop>
  <Company/>
  <LinksUpToDate>false</LinksUpToDate>
  <CharactersWithSpaces>7961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Tanya </dc:creator>
  <cp:lastModifiedBy>Erik Hernández Baltazar</cp:lastModifiedBy>
  <cp:revision>2</cp:revision>
  <dcterms:created xsi:type="dcterms:W3CDTF">2024-08-19T02:11:00Z</dcterms:created>
  <dcterms:modified xsi:type="dcterms:W3CDTF">2024-08-19T02:11:00Z</dcterms:modified>
</cp:coreProperties>
</file>